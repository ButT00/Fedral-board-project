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0A59EE" w14:textId="77777777" w:rsidR="00367FDE" w:rsidRDefault="00367FDE" w:rsidP="00367FDE">
      <w:pPr>
        <w:rPr>
          <w:sz w:val="24"/>
          <w:szCs w:val="24"/>
        </w:rPr>
      </w:pPr>
      <w:r w:rsidRPr="00354CF8">
        <w:rPr>
          <w:sz w:val="24"/>
          <w:szCs w:val="24"/>
        </w:rPr>
        <w:t xml:space="preserve">FEDRAL BOARD OF INTERMEDIATE AND SECONDRY EDUCATION ISLAMABAD </w:t>
      </w:r>
    </w:p>
    <w:p w14:paraId="79D2B053" w14:textId="008499C8" w:rsidR="00837ECD" w:rsidRPr="00367FDE" w:rsidRDefault="00367FDE" w:rsidP="00367FDE">
      <w:pPr>
        <w:jc w:val="center"/>
        <w:rPr>
          <w:u w:val="single"/>
        </w:rPr>
      </w:pPr>
      <w:r w:rsidRPr="00367FDE">
        <w:rPr>
          <w:u w:val="single"/>
        </w:rPr>
        <w:t>ISO 9001: 2015 CEERTIFIED</w:t>
      </w:r>
    </w:p>
    <w:p w14:paraId="7A0C4B18" w14:textId="77777777" w:rsidR="00367FDE" w:rsidRDefault="00367FDE" w:rsidP="00367FDE"/>
    <w:p w14:paraId="44A9D5D3" w14:textId="012239EA" w:rsidR="00367FDE" w:rsidRDefault="00367FDE" w:rsidP="00367FDE">
      <w:r>
        <w:tab/>
      </w:r>
      <w:r>
        <w:tab/>
      </w:r>
      <w:r>
        <w:tab/>
      </w:r>
      <w:r>
        <w:tab/>
      </w:r>
      <w:r>
        <w:tab/>
      </w:r>
      <w:r w:rsidRPr="00367FDE">
        <w:rPr>
          <w:u w:val="single"/>
        </w:rPr>
        <w:t>MIGRATION CERTIFICATE (NOC</w:t>
      </w:r>
      <w:r>
        <w:t>)</w:t>
      </w:r>
    </w:p>
    <w:p w14:paraId="191485A0" w14:textId="77777777" w:rsidR="00367FDE" w:rsidRDefault="00367FDE" w:rsidP="00367FDE"/>
    <w:p w14:paraId="435706C5" w14:textId="2618BD75" w:rsidR="00367FDE" w:rsidRDefault="00367FDE" w:rsidP="007B2E29">
      <w:r>
        <w:t>CANDIDATE NAME</w:t>
      </w:r>
      <w:r>
        <w:tab/>
      </w:r>
      <w:r>
        <w:tab/>
      </w:r>
      <w:r w:rsidR="00395182">
        <w:t xml:space="preserve">Khastech</w:t>
      </w:r>
      <w:r w:rsidR="00395182">
        <w:tab/>
      </w:r>
      <w:r w:rsidR="00395182">
        <w:tab/>
        <w:t xml:space="preserve">                     </w:t>
      </w:r>
      <w:r>
        <w:t xml:space="preserve">DOB </w:t>
      </w:r>
      <w:r w:rsidR="007B2E29">
        <w:t xml:space="preserve">javed ahmed</w:t>
      </w:r>
    </w:p>
    <w:p w14:paraId="7CAB8905" w14:textId="77777777" w:rsidR="00367FDE" w:rsidRDefault="00367FDE" w:rsidP="00367FDE"/>
    <w:p w14:paraId="356E9903" w14:textId="3957F4A3" w:rsidR="00367FDE" w:rsidRDefault="00395182" w:rsidP="00367FDE">
      <w:r>
        <w:t xml:space="preserve">FATHER’S NAME </w:t>
      </w:r>
      <w:r>
        <w:tab/>
      </w:r>
      <w:r>
        <w:tab/>
        <w:t>__</w:t>
      </w:r>
      <w:r w:rsidR="00367FDE">
        <w:t>________________________________________________________</w:t>
      </w:r>
    </w:p>
    <w:p w14:paraId="23BA1E6E" w14:textId="77777777" w:rsidR="00367FDE" w:rsidRDefault="00367FDE" w:rsidP="00367FDE"/>
    <w:p w14:paraId="242996A2" w14:textId="6D9BF38D" w:rsidR="00367FDE" w:rsidRDefault="00367FDE" w:rsidP="00367FDE">
      <w:r>
        <w:t>REGISTRATION NO</w:t>
      </w:r>
      <w:r>
        <w:tab/>
      </w:r>
      <w:r>
        <w:tab/>
        <w:t xml:space="preserve">_________________ </w:t>
      </w:r>
      <w:r>
        <w:tab/>
      </w:r>
      <w:r>
        <w:tab/>
        <w:t>Roll no.          __________________</w:t>
      </w:r>
    </w:p>
    <w:p w14:paraId="3E001297" w14:textId="7C63184F" w:rsidR="00367FDE" w:rsidRDefault="00367FDE" w:rsidP="00367FDE">
      <w:r>
        <w:tab/>
        <w:t xml:space="preserve">  </w:t>
      </w:r>
    </w:p>
    <w:p w14:paraId="0D2D7A78" w14:textId="0AA16B3F" w:rsidR="00367FDE" w:rsidRDefault="00367FDE" w:rsidP="00367FDE">
      <w:r>
        <w:t xml:space="preserve">EXAMINATION </w:t>
      </w:r>
      <w:r>
        <w:tab/>
      </w:r>
      <w:r>
        <w:tab/>
      </w:r>
      <w:r>
        <w:tab/>
        <w:t>__________</w:t>
      </w:r>
      <w:r>
        <w:tab/>
      </w:r>
      <w:r>
        <w:tab/>
      </w:r>
      <w:r>
        <w:tab/>
        <w:t>SESSION       __________________</w:t>
      </w:r>
    </w:p>
    <w:p w14:paraId="754DB111" w14:textId="77777777" w:rsidR="00367FDE" w:rsidRDefault="00367FDE" w:rsidP="00367FDE"/>
    <w:p w14:paraId="12DB53BF" w14:textId="77777777" w:rsidR="00367FDE" w:rsidRDefault="00367FDE" w:rsidP="00367FDE">
      <w:r>
        <w:t xml:space="preserve">YEAR </w:t>
      </w:r>
      <w:r>
        <w:tab/>
      </w:r>
      <w:r>
        <w:tab/>
      </w:r>
      <w:r>
        <w:tab/>
      </w:r>
      <w:r>
        <w:tab/>
        <w:t>________</w:t>
      </w:r>
      <w:r>
        <w:tab/>
      </w:r>
      <w:r>
        <w:tab/>
      </w:r>
      <w:r>
        <w:tab/>
        <w:t>STATUS(P/F) __________________</w:t>
      </w:r>
    </w:p>
    <w:p w14:paraId="469DB981" w14:textId="77777777" w:rsidR="00367FDE" w:rsidRDefault="00367FDE" w:rsidP="00367FDE"/>
    <w:p w14:paraId="2BE25FA9" w14:textId="77777777" w:rsidR="00367FDE" w:rsidRDefault="00367FDE" w:rsidP="00367FDE">
      <w:r>
        <w:t xml:space="preserve">INSTITUTION </w:t>
      </w:r>
      <w:r>
        <w:tab/>
      </w:r>
      <w:r>
        <w:tab/>
      </w:r>
      <w:r>
        <w:tab/>
        <w:t>_________________________________________________________</w:t>
      </w:r>
    </w:p>
    <w:p w14:paraId="7EB6B8C2" w14:textId="77777777" w:rsidR="00367FDE" w:rsidRDefault="00367FDE" w:rsidP="00367FDE">
      <w:r>
        <w:tab/>
      </w:r>
      <w:r>
        <w:tab/>
      </w:r>
      <w:r>
        <w:tab/>
      </w:r>
      <w:r>
        <w:tab/>
      </w:r>
    </w:p>
    <w:p w14:paraId="5E104C45" w14:textId="77777777" w:rsidR="00367FDE" w:rsidRDefault="00367FDE" w:rsidP="00367FDE">
      <w:r>
        <w:tab/>
      </w:r>
      <w:r>
        <w:tab/>
      </w:r>
      <w:r>
        <w:tab/>
      </w:r>
      <w:r>
        <w:tab/>
        <w:t>_________________________________________________________</w:t>
      </w:r>
    </w:p>
    <w:p w14:paraId="05D84557" w14:textId="77777777" w:rsidR="00367FDE" w:rsidRDefault="00367FDE" w:rsidP="00367FDE">
      <w:r>
        <w:tab/>
      </w:r>
      <w:r>
        <w:tab/>
      </w:r>
    </w:p>
    <w:p w14:paraId="2BE34997" w14:textId="77777777" w:rsidR="00367FDE" w:rsidRDefault="00367FDE" w:rsidP="00367FDE">
      <w:r>
        <w:tab/>
      </w:r>
      <w:r>
        <w:tab/>
      </w:r>
    </w:p>
    <w:p w14:paraId="51B1A1C4" w14:textId="77777777" w:rsidR="00367FDE" w:rsidRDefault="00367FDE" w:rsidP="00367FDE">
      <w:r>
        <w:tab/>
      </w:r>
      <w:r>
        <w:tab/>
      </w:r>
      <w:r>
        <w:tab/>
      </w:r>
      <w:r>
        <w:tab/>
        <w:t>The candidate is permitted to migrate from the jurisdiction of the Board for studies or</w:t>
      </w:r>
    </w:p>
    <w:p w14:paraId="6A38506E" w14:textId="77777777" w:rsidR="00367FDE" w:rsidRDefault="00367FDE" w:rsidP="00367FDE">
      <w:r>
        <w:tab/>
      </w:r>
      <w:r>
        <w:tab/>
      </w:r>
      <w:r>
        <w:tab/>
      </w:r>
      <w:r>
        <w:tab/>
      </w:r>
    </w:p>
    <w:p w14:paraId="126A87A8" w14:textId="44EA416A" w:rsidR="00367FDE" w:rsidRDefault="00367FDE" w:rsidP="00367FDE">
      <w:r>
        <w:tab/>
      </w:r>
      <w:r>
        <w:tab/>
      </w:r>
      <w:r>
        <w:tab/>
      </w:r>
      <w:r>
        <w:tab/>
        <w:t xml:space="preserve">Appeared in any examination from another Board / </w:t>
      </w:r>
      <w:r w:rsidR="000A7E29">
        <w:t>University</w:t>
      </w:r>
      <w:r>
        <w:t xml:space="preserve">, otherwise </w:t>
      </w:r>
      <w:r w:rsidR="000A7E29">
        <w:t>eligible</w:t>
      </w:r>
      <w:r>
        <w:t xml:space="preserve"> </w:t>
      </w:r>
    </w:p>
    <w:p w14:paraId="6C23E3E1" w14:textId="77777777" w:rsidR="00367FDE" w:rsidRDefault="00367FDE" w:rsidP="00367FDE"/>
    <w:p w14:paraId="37EA152B" w14:textId="77777777" w:rsidR="00367FDE" w:rsidRDefault="00367FDE" w:rsidP="00367FDE"/>
    <w:p w14:paraId="240F79EE" w14:textId="12FE83E4" w:rsidR="00367FDE" w:rsidRDefault="005914F9" w:rsidP="00367FDE">
      <w:pPr>
        <w:rPr>
          <w:sz w:val="20"/>
          <w:szCs w:val="20"/>
        </w:rPr>
      </w:pPr>
      <w:r>
        <w:rPr>
          <w:sz w:val="20"/>
          <w:szCs w:val="20"/>
        </w:rPr>
        <w:t xml:space="preserve">Islamabad Dated four</w:t>
      </w:r>
    </w:p>
    <w:p w14:paraId="459215E2" w14:textId="5CFB84AB" w:rsidR="00FD4402" w:rsidRPr="00367FDE" w:rsidRDefault="00FD4402" w:rsidP="00367FDE">
      <w:pPr>
        <w:rPr>
          <w:sz w:val="20"/>
          <w:szCs w:val="20"/>
        </w:rPr>
      </w:pPr>
    </w:p>
    <w:p w14:paraId="00C57662" w14:textId="77777777" w:rsidR="00367FDE" w:rsidRPr="00F41DE8" w:rsidRDefault="00367FDE" w:rsidP="00367FDE">
      <w:pPr>
        <w:rPr>
          <w:sz w:val="16"/>
          <w:szCs w:val="16"/>
        </w:rPr>
      </w:pPr>
    </w:p>
    <w:p w14:paraId="325B35B0" w14:textId="77777777" w:rsidR="00367FDE" w:rsidRDefault="00367FDE" w:rsidP="00367FDE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</w:t>
      </w:r>
    </w:p>
    <w:p w14:paraId="70278198" w14:textId="77777777" w:rsidR="00367FDE" w:rsidRDefault="00367FDE" w:rsidP="00367FDE">
      <w:pPr>
        <w:rPr>
          <w:sz w:val="16"/>
          <w:szCs w:val="16"/>
        </w:rPr>
      </w:pPr>
    </w:p>
    <w:p w14:paraId="36A395B3" w14:textId="77777777" w:rsidR="00367FDE" w:rsidRPr="00F41DE8" w:rsidRDefault="00367FDE" w:rsidP="00367FDE">
      <w:pPr>
        <w:tabs>
          <w:tab w:val="left" w:pos="8509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CONTROLLER OF EXAMINATION </w:t>
      </w:r>
    </w:p>
    <w:p w14:paraId="43642DEA" w14:textId="1BE2F028" w:rsidR="00367FDE" w:rsidRDefault="00367FDE" w:rsidP="00367FDE">
      <w:r>
        <w:t xml:space="preserve"> </w:t>
      </w:r>
      <w:r>
        <w:tab/>
      </w:r>
    </w:p>
    <w:sectPr w:rsidR="00367F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F5B49C" w14:textId="77777777" w:rsidR="009E35A5" w:rsidRDefault="009E35A5">
      <w:pPr>
        <w:spacing w:line="240" w:lineRule="auto"/>
      </w:pPr>
      <w:r>
        <w:separator/>
      </w:r>
    </w:p>
  </w:endnote>
  <w:endnote w:type="continuationSeparator" w:id="0">
    <w:p w14:paraId="4315695B" w14:textId="77777777" w:rsidR="009E35A5" w:rsidRDefault="009E35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28BFBE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1096FA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14F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7C81C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7A3970" w14:textId="77777777" w:rsidR="009E35A5" w:rsidRDefault="009E35A5">
      <w:pPr>
        <w:spacing w:line="240" w:lineRule="auto"/>
      </w:pPr>
      <w:r>
        <w:separator/>
      </w:r>
    </w:p>
  </w:footnote>
  <w:footnote w:type="continuationSeparator" w:id="0">
    <w:p w14:paraId="6380B641" w14:textId="77777777" w:rsidR="009E35A5" w:rsidRDefault="009E35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5767AA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B5644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58554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77C"/>
    <w:rsid w:val="00055AF8"/>
    <w:rsid w:val="000A7E29"/>
    <w:rsid w:val="000E0C20"/>
    <w:rsid w:val="00146525"/>
    <w:rsid w:val="00192073"/>
    <w:rsid w:val="001F6100"/>
    <w:rsid w:val="00236BED"/>
    <w:rsid w:val="002558FA"/>
    <w:rsid w:val="002A3E19"/>
    <w:rsid w:val="002E643C"/>
    <w:rsid w:val="002F6855"/>
    <w:rsid w:val="00323F56"/>
    <w:rsid w:val="00342EE5"/>
    <w:rsid w:val="003667F4"/>
    <w:rsid w:val="00367FDE"/>
    <w:rsid w:val="00395182"/>
    <w:rsid w:val="003B141A"/>
    <w:rsid w:val="003C4CC4"/>
    <w:rsid w:val="005603AD"/>
    <w:rsid w:val="005914F9"/>
    <w:rsid w:val="005C5F70"/>
    <w:rsid w:val="00616194"/>
    <w:rsid w:val="00617C0C"/>
    <w:rsid w:val="00680EEC"/>
    <w:rsid w:val="00690207"/>
    <w:rsid w:val="006A3739"/>
    <w:rsid w:val="006D2DCE"/>
    <w:rsid w:val="006E31EF"/>
    <w:rsid w:val="006F110D"/>
    <w:rsid w:val="00750571"/>
    <w:rsid w:val="007577D4"/>
    <w:rsid w:val="00793AFB"/>
    <w:rsid w:val="007B2E29"/>
    <w:rsid w:val="007C352A"/>
    <w:rsid w:val="007D3668"/>
    <w:rsid w:val="008049DB"/>
    <w:rsid w:val="00837ECD"/>
    <w:rsid w:val="0088177C"/>
    <w:rsid w:val="00907574"/>
    <w:rsid w:val="00934F6F"/>
    <w:rsid w:val="00966901"/>
    <w:rsid w:val="00981A82"/>
    <w:rsid w:val="009E35A5"/>
    <w:rsid w:val="00A14683"/>
    <w:rsid w:val="00A93410"/>
    <w:rsid w:val="00AA555A"/>
    <w:rsid w:val="00AC35BA"/>
    <w:rsid w:val="00AD0415"/>
    <w:rsid w:val="00B66514"/>
    <w:rsid w:val="00B76A92"/>
    <w:rsid w:val="00B846ED"/>
    <w:rsid w:val="00BB4862"/>
    <w:rsid w:val="00BF2506"/>
    <w:rsid w:val="00C3067E"/>
    <w:rsid w:val="00C37BBC"/>
    <w:rsid w:val="00CD4EDC"/>
    <w:rsid w:val="00CE7F7E"/>
    <w:rsid w:val="00CF07F2"/>
    <w:rsid w:val="00D238BB"/>
    <w:rsid w:val="00D70C13"/>
    <w:rsid w:val="00D75A36"/>
    <w:rsid w:val="00D934CD"/>
    <w:rsid w:val="00DA17FD"/>
    <w:rsid w:val="00DC4F1A"/>
    <w:rsid w:val="00E343E5"/>
    <w:rsid w:val="00E510C2"/>
    <w:rsid w:val="00E5785E"/>
    <w:rsid w:val="00E761A7"/>
    <w:rsid w:val="00E9657B"/>
    <w:rsid w:val="00EB7011"/>
    <w:rsid w:val="00EC3874"/>
    <w:rsid w:val="00EC4840"/>
    <w:rsid w:val="00EC54EC"/>
    <w:rsid w:val="00EF4727"/>
    <w:rsid w:val="00F65F80"/>
    <w:rsid w:val="00F81882"/>
    <w:rsid w:val="00FC1399"/>
    <w:rsid w:val="00FD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485D1"/>
  <w15:chartTrackingRefBased/>
  <w15:docId w15:val="{B1DCE5C6-DF92-4163-A19D-2808A4AF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1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BU573YA\AppData\Roaming\Microsoft\Templates\Invoice.dotx" TargetMode="Externa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Invoice</Template>
  <TotalTime>22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{{Company_Name}}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Ewoud Bogaert</dc:creator>
  <cp:keywords/>
  <dc:description/>
  <cp:lastModifiedBy>Microsoft account</cp:lastModifiedBy>
  <cp:revision>48</cp:revision>
  <dcterms:created xsi:type="dcterms:W3CDTF">2022-06-27T11:56:00Z</dcterms:created>
  <dcterms:modified xsi:type="dcterms:W3CDTF">2022-09-06T16:44:00Z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