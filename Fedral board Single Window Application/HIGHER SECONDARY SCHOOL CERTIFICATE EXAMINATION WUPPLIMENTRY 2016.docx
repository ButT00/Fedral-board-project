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255CE" w14:textId="77777777" w:rsidR="0082031C" w:rsidRPr="00546719" w:rsidRDefault="0082031C" w:rsidP="0082031C">
      <w:pPr>
        <w:jc w:val="center"/>
        <w:rPr>
          <w:sz w:val="22"/>
          <w:szCs w:val="22"/>
          <w:u w:val="single"/>
        </w:rPr>
      </w:pPr>
      <w:r w:rsidRPr="00546719">
        <w:rPr>
          <w:sz w:val="22"/>
          <w:szCs w:val="22"/>
          <w:u w:val="single"/>
        </w:rPr>
        <w:t>FEDRAL BOARD OF INTERMEDIATE AND SECONDRY EDUCATION</w:t>
      </w:r>
    </w:p>
    <w:p w14:paraId="3CA2BE3E" w14:textId="17877E8F" w:rsidR="0082031C" w:rsidRPr="00546719" w:rsidRDefault="0082031C" w:rsidP="0082031C">
      <w:pPr>
        <w:jc w:val="center"/>
        <w:rPr>
          <w:sz w:val="22"/>
          <w:szCs w:val="22"/>
        </w:rPr>
      </w:pPr>
      <w:r w:rsidRPr="00546719">
        <w:rPr>
          <w:sz w:val="22"/>
          <w:szCs w:val="22"/>
          <w:u w:val="single"/>
        </w:rPr>
        <w:t>ISLAMABAD</w:t>
      </w:r>
    </w:p>
    <w:p w14:paraId="3C40C95A" w14:textId="09668E3D" w:rsidR="0082031C" w:rsidRDefault="0082031C" w:rsidP="0082031C">
      <w:pPr>
        <w:spacing w:line="240" w:lineRule="auto"/>
        <w:rPr>
          <w:sz w:val="20"/>
          <w:szCs w:val="20"/>
        </w:rPr>
      </w:pPr>
      <w:r w:rsidRPr="00546719">
        <w:rPr>
          <w:sz w:val="20"/>
          <w:szCs w:val="20"/>
        </w:rPr>
        <w:t>Roll No</w:t>
      </w:r>
      <w:r w:rsidRPr="00546719">
        <w:rPr>
          <w:sz w:val="20"/>
          <w:szCs w:val="20"/>
        </w:rPr>
        <w:tab/>
      </w:r>
      <w:r w:rsidRPr="00546719">
        <w:rPr>
          <w:sz w:val="20"/>
          <w:szCs w:val="20"/>
        </w:rPr>
        <w:tab/>
        <w:t>___________</w:t>
      </w:r>
      <w:r w:rsidR="009D6D24">
        <w:rPr>
          <w:sz w:val="20"/>
          <w:szCs w:val="20"/>
        </w:rPr>
        <w:tab/>
      </w:r>
      <w:r w:rsidR="009D6D24">
        <w:rPr>
          <w:sz w:val="20"/>
          <w:szCs w:val="20"/>
        </w:rPr>
        <w:tab/>
      </w:r>
      <w:r w:rsidR="009D6D24">
        <w:rPr>
          <w:sz w:val="20"/>
          <w:szCs w:val="20"/>
        </w:rPr>
        <w:tab/>
      </w:r>
      <w:r w:rsidR="009D6D24">
        <w:rPr>
          <w:sz w:val="20"/>
          <w:szCs w:val="20"/>
        </w:rPr>
        <w:tab/>
      </w:r>
      <w:r w:rsidR="009D6D24">
        <w:rPr>
          <w:sz w:val="20"/>
          <w:szCs w:val="20"/>
        </w:rPr>
        <w:tab/>
        <w:t xml:space="preserve">Certificate No  </w:t>
      </w:r>
      <w:r w:rsidR="009D6D24">
        <w:rPr>
          <w:sz w:val="20"/>
          <w:szCs w:val="20"/>
        </w:rPr>
        <w:tab/>
      </w:r>
      <w:r w:rsidR="009D6D24">
        <w:rPr>
          <w:sz w:val="20"/>
          <w:szCs w:val="20"/>
        </w:rPr>
        <w:tab/>
        <w:t>_________________</w:t>
      </w:r>
    </w:p>
    <w:p w14:paraId="14CEF77C" w14:textId="558384C4" w:rsidR="009D6D24" w:rsidRPr="00546719" w:rsidRDefault="009D6D24" w:rsidP="008203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C7946EE" w14:textId="77777777" w:rsidR="0082031C" w:rsidRPr="00546719" w:rsidRDefault="0082031C" w:rsidP="0082031C">
      <w:pPr>
        <w:spacing w:line="240" w:lineRule="auto"/>
        <w:rPr>
          <w:sz w:val="20"/>
          <w:szCs w:val="20"/>
        </w:rPr>
      </w:pPr>
      <w:r w:rsidRPr="00546719">
        <w:rPr>
          <w:sz w:val="20"/>
          <w:szCs w:val="20"/>
        </w:rPr>
        <w:tab/>
      </w:r>
    </w:p>
    <w:p w14:paraId="103A9BCB" w14:textId="77777777" w:rsidR="009D6D24" w:rsidRDefault="009D6D24" w:rsidP="0082031C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Group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031C" w:rsidRPr="00546719">
        <w:rPr>
          <w:sz w:val="20"/>
          <w:szCs w:val="20"/>
        </w:rPr>
        <w:t xml:space="preserve">___________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Registration No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</w:t>
      </w:r>
    </w:p>
    <w:p w14:paraId="73A2EC01" w14:textId="33776382" w:rsidR="0082031C" w:rsidRPr="00546719" w:rsidRDefault="009D6D24" w:rsidP="0082031C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C44D082" w14:textId="31449ED6" w:rsidR="0082031C" w:rsidRPr="00546719" w:rsidRDefault="0082031C" w:rsidP="009D6D24">
      <w:pPr>
        <w:tabs>
          <w:tab w:val="left" w:pos="720"/>
          <w:tab w:val="left" w:pos="6028"/>
        </w:tabs>
        <w:spacing w:line="276" w:lineRule="auto"/>
        <w:rPr>
          <w:sz w:val="20"/>
          <w:szCs w:val="20"/>
        </w:rPr>
      </w:pPr>
      <w:r w:rsidRPr="00546719">
        <w:rPr>
          <w:sz w:val="20"/>
          <w:szCs w:val="20"/>
        </w:rPr>
        <w:tab/>
      </w:r>
      <w:r w:rsidR="009D6D24">
        <w:rPr>
          <w:sz w:val="20"/>
          <w:szCs w:val="20"/>
        </w:rPr>
        <w:t xml:space="preserve">                                                                                    Attempts </w:t>
      </w:r>
      <w:r w:rsidR="009D6D24">
        <w:rPr>
          <w:sz w:val="20"/>
          <w:szCs w:val="20"/>
        </w:rPr>
        <w:tab/>
      </w:r>
      <w:r w:rsidR="009D6D24">
        <w:rPr>
          <w:sz w:val="20"/>
          <w:szCs w:val="20"/>
        </w:rPr>
        <w:tab/>
        <w:t>_________________</w:t>
      </w:r>
      <w:bookmarkStart w:id="0" w:name="_GoBack"/>
      <w:bookmarkEnd w:id="0"/>
      <w:r w:rsidR="009D6D24">
        <w:rPr>
          <w:sz w:val="20"/>
          <w:szCs w:val="20"/>
        </w:rPr>
        <w:t xml:space="preserve">                                            </w:t>
      </w:r>
    </w:p>
    <w:p w14:paraId="06FFE5AB" w14:textId="77777777" w:rsidR="0082031C" w:rsidRPr="00546719" w:rsidRDefault="0082031C" w:rsidP="0082031C">
      <w:pPr>
        <w:spacing w:line="276" w:lineRule="auto"/>
        <w:rPr>
          <w:sz w:val="20"/>
          <w:szCs w:val="20"/>
        </w:rPr>
      </w:pPr>
    </w:p>
    <w:p w14:paraId="221A8DD1" w14:textId="77777777" w:rsidR="0082031C" w:rsidRPr="00546719" w:rsidRDefault="0082031C" w:rsidP="0082031C">
      <w:pPr>
        <w:spacing w:line="240" w:lineRule="auto"/>
        <w:rPr>
          <w:sz w:val="20"/>
          <w:szCs w:val="20"/>
        </w:rPr>
      </w:pPr>
      <w:r w:rsidRPr="00546719">
        <w:rPr>
          <w:sz w:val="20"/>
          <w:szCs w:val="20"/>
        </w:rPr>
        <w:tab/>
      </w:r>
      <w:r w:rsidRPr="00546719">
        <w:rPr>
          <w:sz w:val="20"/>
          <w:szCs w:val="20"/>
        </w:rPr>
        <w:tab/>
      </w:r>
      <w:r w:rsidRPr="00546719">
        <w:rPr>
          <w:sz w:val="20"/>
          <w:szCs w:val="20"/>
        </w:rPr>
        <w:tab/>
        <w:t xml:space="preserve">HIGHER SECONDARY SCHOOL CERTIFICATE EXAMINATION  </w:t>
      </w:r>
    </w:p>
    <w:p w14:paraId="7E9B9E2F" w14:textId="33105A80" w:rsidR="0082031C" w:rsidRPr="00546719" w:rsidRDefault="0082031C" w:rsidP="0082031C">
      <w:pPr>
        <w:spacing w:line="240" w:lineRule="auto"/>
        <w:jc w:val="center"/>
        <w:rPr>
          <w:sz w:val="20"/>
          <w:szCs w:val="20"/>
        </w:rPr>
      </w:pPr>
      <w:r w:rsidRPr="00546719">
        <w:rPr>
          <w:sz w:val="20"/>
          <w:szCs w:val="20"/>
        </w:rPr>
        <w:t>SUPPLEMENTRY 2016</w:t>
      </w:r>
    </w:p>
    <w:p w14:paraId="156CA9DC" w14:textId="77777777" w:rsidR="0082031C" w:rsidRPr="00546719" w:rsidRDefault="0082031C" w:rsidP="0082031C">
      <w:pPr>
        <w:spacing w:line="240" w:lineRule="auto"/>
        <w:rPr>
          <w:sz w:val="20"/>
          <w:szCs w:val="20"/>
        </w:rPr>
      </w:pPr>
    </w:p>
    <w:p w14:paraId="04BD09BC" w14:textId="77777777" w:rsidR="0082031C" w:rsidRPr="00546719" w:rsidRDefault="0082031C" w:rsidP="0082031C">
      <w:pPr>
        <w:spacing w:line="240" w:lineRule="auto"/>
      </w:pPr>
    </w:p>
    <w:p w14:paraId="632B163C" w14:textId="7FA3D02A" w:rsidR="0082031C" w:rsidRPr="00546719" w:rsidRDefault="0082031C" w:rsidP="0082031C">
      <w:pPr>
        <w:spacing w:line="240" w:lineRule="auto"/>
      </w:pPr>
      <w:r w:rsidRPr="00546719">
        <w:t>Certified that</w:t>
      </w:r>
      <w:r w:rsidRPr="00546719">
        <w:tab/>
      </w:r>
      <w:r w:rsidRPr="00546719">
        <w:tab/>
        <w:t xml:space="preserve"> _________________________________________________</w:t>
      </w:r>
    </w:p>
    <w:p w14:paraId="03F24092" w14:textId="77777777" w:rsidR="0082031C" w:rsidRPr="00546719" w:rsidRDefault="0082031C" w:rsidP="0082031C">
      <w:pPr>
        <w:spacing w:line="240" w:lineRule="auto"/>
      </w:pPr>
    </w:p>
    <w:p w14:paraId="6BE9566A" w14:textId="71A51F0F" w:rsidR="0082031C" w:rsidRPr="00546719" w:rsidRDefault="0082031C" w:rsidP="0082031C">
      <w:pPr>
        <w:spacing w:line="240" w:lineRule="auto"/>
      </w:pPr>
      <w:r w:rsidRPr="00546719">
        <w:t>Son Daughter of         _________________________________________________</w:t>
      </w:r>
    </w:p>
    <w:p w14:paraId="79D2B053" w14:textId="1B4C637F" w:rsidR="00837ECD" w:rsidRPr="00546719" w:rsidRDefault="0082031C" w:rsidP="0082031C">
      <w:pPr>
        <w:spacing w:line="240" w:lineRule="auto"/>
      </w:pPr>
      <w:r w:rsidRPr="00546719">
        <w:t xml:space="preserve"> </w:t>
      </w:r>
    </w:p>
    <w:p w14:paraId="5C91C232" w14:textId="4250BEAD" w:rsidR="0082031C" w:rsidRPr="00546719" w:rsidRDefault="0082031C" w:rsidP="0082031C">
      <w:pPr>
        <w:spacing w:line="240" w:lineRule="auto"/>
      </w:pPr>
      <w:r w:rsidRPr="00546719">
        <w:t>has qualified for award of ________________________</w:t>
      </w:r>
      <w:r w:rsidRPr="00546719">
        <w:br/>
      </w:r>
    </w:p>
    <w:p w14:paraId="67BD54F6" w14:textId="77777777" w:rsidR="0082031C" w:rsidRPr="00546719" w:rsidRDefault="0082031C" w:rsidP="0082031C">
      <w:pPr>
        <w:spacing w:line="240" w:lineRule="auto"/>
      </w:pPr>
      <w:r w:rsidRPr="00546719">
        <w:t xml:space="preserve">at the examination held in the month(s) of Nov/Dec as an Ex-Student from </w:t>
      </w:r>
    </w:p>
    <w:p w14:paraId="490C7778" w14:textId="77777777" w:rsidR="0082031C" w:rsidRPr="00546719" w:rsidRDefault="0082031C" w:rsidP="0082031C">
      <w:pPr>
        <w:spacing w:line="240" w:lineRule="auto"/>
      </w:pPr>
    </w:p>
    <w:p w14:paraId="7E502110" w14:textId="77777777" w:rsidR="0082031C" w:rsidRPr="00546719" w:rsidRDefault="0082031C" w:rsidP="0082031C">
      <w:pPr>
        <w:spacing w:line="240" w:lineRule="auto"/>
      </w:pPr>
      <w:r w:rsidRPr="00546719">
        <w:t>_________________________________________</w:t>
      </w:r>
    </w:p>
    <w:p w14:paraId="48AB553F" w14:textId="77777777" w:rsidR="0082031C" w:rsidRPr="00546719" w:rsidRDefault="0082031C" w:rsidP="0082031C">
      <w:pPr>
        <w:spacing w:line="240" w:lineRule="auto"/>
      </w:pPr>
    </w:p>
    <w:p w14:paraId="407DDB8F" w14:textId="77777777" w:rsidR="0082031C" w:rsidRPr="00546719" w:rsidRDefault="0082031C" w:rsidP="0082031C">
      <w:pPr>
        <w:spacing w:line="240" w:lineRule="auto"/>
      </w:pPr>
      <w:r w:rsidRPr="00546719">
        <w:t>As per statement of marks given below and has obtained grade __</w:t>
      </w:r>
    </w:p>
    <w:p w14:paraId="7CEE547A" w14:textId="77777777" w:rsidR="0082031C" w:rsidRPr="00546719" w:rsidRDefault="0082031C" w:rsidP="0082031C">
      <w:pPr>
        <w:spacing w:line="240" w:lineRule="auto"/>
        <w:rPr>
          <w:sz w:val="20"/>
          <w:szCs w:val="20"/>
        </w:rPr>
      </w:pPr>
    </w:p>
    <w:p w14:paraId="47E4D256" w14:textId="306616E4" w:rsidR="0082031C" w:rsidRPr="00546719" w:rsidRDefault="0082031C" w:rsidP="0082031C">
      <w:pPr>
        <w:spacing w:line="240" w:lineRule="auto"/>
        <w:jc w:val="center"/>
        <w:rPr>
          <w:sz w:val="20"/>
          <w:szCs w:val="20"/>
        </w:rPr>
      </w:pPr>
      <w:r w:rsidRPr="00546719">
        <w:rPr>
          <w:sz w:val="20"/>
          <w:szCs w:val="20"/>
        </w:rPr>
        <w:t>SUBJECT– WISE STATEMENT OF MARKS</w:t>
      </w:r>
    </w:p>
    <w:p w14:paraId="57890703" w14:textId="77777777" w:rsidR="0082031C" w:rsidRPr="00546719" w:rsidRDefault="0082031C" w:rsidP="0082031C">
      <w:pPr>
        <w:spacing w:line="240" w:lineRule="auto"/>
        <w:rPr>
          <w:sz w:val="20"/>
          <w:szCs w:val="20"/>
        </w:rPr>
      </w:pPr>
    </w:p>
    <w:tbl>
      <w:tblPr>
        <w:tblStyle w:val="TableGrid"/>
        <w:tblW w:w="10633" w:type="dxa"/>
        <w:tblLook w:val="04A0" w:firstRow="1" w:lastRow="0" w:firstColumn="1" w:lastColumn="0" w:noHBand="0" w:noVBand="1"/>
      </w:tblPr>
      <w:tblGrid>
        <w:gridCol w:w="1142"/>
        <w:gridCol w:w="4172"/>
        <w:gridCol w:w="2658"/>
        <w:gridCol w:w="2661"/>
      </w:tblGrid>
      <w:tr w:rsidR="00720B45" w:rsidRPr="00546719" w14:paraId="3E8295CE" w14:textId="77777777" w:rsidTr="00720B45">
        <w:trPr>
          <w:trHeight w:val="178"/>
        </w:trPr>
        <w:tc>
          <w:tcPr>
            <w:tcW w:w="1142" w:type="dxa"/>
            <w:vMerge w:val="restart"/>
          </w:tcPr>
          <w:p w14:paraId="7D834E4E" w14:textId="77777777" w:rsidR="00720B45" w:rsidRPr="00546719" w:rsidRDefault="00720B45" w:rsidP="0082031C">
            <w:pPr>
              <w:rPr>
                <w:sz w:val="20"/>
                <w:szCs w:val="20"/>
              </w:rPr>
            </w:pPr>
          </w:p>
          <w:p w14:paraId="288DE746" w14:textId="31600A96" w:rsidR="00720B45" w:rsidRPr="00546719" w:rsidRDefault="00720B45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 xml:space="preserve">S no </w:t>
            </w:r>
          </w:p>
        </w:tc>
        <w:tc>
          <w:tcPr>
            <w:tcW w:w="4172" w:type="dxa"/>
            <w:vMerge w:val="restart"/>
          </w:tcPr>
          <w:p w14:paraId="376978D0" w14:textId="77777777" w:rsidR="00720B45" w:rsidRPr="00546719" w:rsidRDefault="00720B45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 xml:space="preserve">                     </w:t>
            </w:r>
          </w:p>
          <w:p w14:paraId="66EE38FA" w14:textId="5C76B11B" w:rsidR="00720B45" w:rsidRPr="00546719" w:rsidRDefault="00720B45" w:rsidP="0082031C">
            <w:pPr>
              <w:tabs>
                <w:tab w:val="left" w:pos="1245"/>
              </w:tabs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ab/>
              <w:t>Subjects(s)</w:t>
            </w:r>
          </w:p>
        </w:tc>
        <w:tc>
          <w:tcPr>
            <w:tcW w:w="5319" w:type="dxa"/>
            <w:gridSpan w:val="2"/>
          </w:tcPr>
          <w:p w14:paraId="6E333B9B" w14:textId="300CECCE" w:rsidR="00720B45" w:rsidRPr="00546719" w:rsidRDefault="00720B45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 xml:space="preserve">                                 MARKS </w:t>
            </w:r>
          </w:p>
        </w:tc>
      </w:tr>
      <w:tr w:rsidR="00720B45" w:rsidRPr="00546719" w14:paraId="0B4DA221" w14:textId="77777777" w:rsidTr="00720B45">
        <w:trPr>
          <w:trHeight w:val="178"/>
        </w:trPr>
        <w:tc>
          <w:tcPr>
            <w:tcW w:w="1142" w:type="dxa"/>
            <w:vMerge/>
          </w:tcPr>
          <w:p w14:paraId="179FC1F3" w14:textId="77777777" w:rsidR="00720B45" w:rsidRPr="00546719" w:rsidRDefault="00720B45" w:rsidP="0082031C">
            <w:pPr>
              <w:rPr>
                <w:sz w:val="20"/>
                <w:szCs w:val="20"/>
              </w:rPr>
            </w:pPr>
          </w:p>
        </w:tc>
        <w:tc>
          <w:tcPr>
            <w:tcW w:w="4172" w:type="dxa"/>
            <w:vMerge/>
          </w:tcPr>
          <w:p w14:paraId="66E03368" w14:textId="77777777" w:rsidR="00720B45" w:rsidRPr="00546719" w:rsidRDefault="00720B45" w:rsidP="0082031C">
            <w:pPr>
              <w:rPr>
                <w:sz w:val="20"/>
                <w:szCs w:val="20"/>
              </w:rPr>
            </w:pPr>
          </w:p>
        </w:tc>
        <w:tc>
          <w:tcPr>
            <w:tcW w:w="2658" w:type="dxa"/>
          </w:tcPr>
          <w:p w14:paraId="4F1C751C" w14:textId="3775F4C1" w:rsidR="00720B45" w:rsidRPr="00546719" w:rsidRDefault="00720B45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 xml:space="preserve">       Maximum </w:t>
            </w:r>
          </w:p>
        </w:tc>
        <w:tc>
          <w:tcPr>
            <w:tcW w:w="2660" w:type="dxa"/>
          </w:tcPr>
          <w:p w14:paraId="42211C76" w14:textId="4434C4FD" w:rsidR="00720B45" w:rsidRPr="00546719" w:rsidRDefault="00720B45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 xml:space="preserve">         Obtained</w:t>
            </w:r>
          </w:p>
        </w:tc>
      </w:tr>
      <w:tr w:rsidR="0082031C" w:rsidRPr="00546719" w14:paraId="49CA5AE3" w14:textId="77777777" w:rsidTr="00720B45">
        <w:trPr>
          <w:trHeight w:val="339"/>
        </w:trPr>
        <w:tc>
          <w:tcPr>
            <w:tcW w:w="1142" w:type="dxa"/>
          </w:tcPr>
          <w:p w14:paraId="4C82E6E5" w14:textId="644C83B3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32B9DA47" w14:textId="54E0C731" w:rsidR="0082031C" w:rsidRPr="00546719" w:rsidRDefault="0082031C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>1</w:t>
            </w:r>
          </w:p>
        </w:tc>
        <w:tc>
          <w:tcPr>
            <w:tcW w:w="4172" w:type="dxa"/>
          </w:tcPr>
          <w:p w14:paraId="50753558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1EF7927D" w14:textId="3B8C5752" w:rsidR="0082031C" w:rsidRPr="00546719" w:rsidRDefault="0082031C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 xml:space="preserve">English Compulsory </w:t>
            </w:r>
          </w:p>
        </w:tc>
        <w:tc>
          <w:tcPr>
            <w:tcW w:w="2658" w:type="dxa"/>
          </w:tcPr>
          <w:p w14:paraId="1ABB7DD5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</w:tcPr>
          <w:p w14:paraId="25D7259A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</w:tr>
      <w:tr w:rsidR="0082031C" w:rsidRPr="00546719" w14:paraId="7A7303B6" w14:textId="77777777" w:rsidTr="00720B45">
        <w:trPr>
          <w:trHeight w:val="359"/>
        </w:trPr>
        <w:tc>
          <w:tcPr>
            <w:tcW w:w="1142" w:type="dxa"/>
          </w:tcPr>
          <w:p w14:paraId="4E468123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730D9D6A" w14:textId="01D4E97F" w:rsidR="0082031C" w:rsidRPr="00546719" w:rsidRDefault="0082031C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>2</w:t>
            </w:r>
          </w:p>
        </w:tc>
        <w:tc>
          <w:tcPr>
            <w:tcW w:w="4172" w:type="dxa"/>
          </w:tcPr>
          <w:p w14:paraId="11FEC347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6C5CDB60" w14:textId="2C432965" w:rsidR="0082031C" w:rsidRPr="00546719" w:rsidRDefault="0082031C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>Urdu Compulsory</w:t>
            </w:r>
          </w:p>
        </w:tc>
        <w:tc>
          <w:tcPr>
            <w:tcW w:w="2658" w:type="dxa"/>
          </w:tcPr>
          <w:p w14:paraId="4158D30F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</w:tcPr>
          <w:p w14:paraId="07A5B08F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</w:tr>
      <w:tr w:rsidR="0082031C" w:rsidRPr="00546719" w14:paraId="01F79F3E" w14:textId="77777777" w:rsidTr="00720B45">
        <w:trPr>
          <w:trHeight w:val="339"/>
        </w:trPr>
        <w:tc>
          <w:tcPr>
            <w:tcW w:w="1142" w:type="dxa"/>
          </w:tcPr>
          <w:p w14:paraId="600E4F14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29624BF0" w14:textId="1FFC96F9" w:rsidR="0082031C" w:rsidRPr="00546719" w:rsidRDefault="0082031C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>3</w:t>
            </w:r>
          </w:p>
        </w:tc>
        <w:tc>
          <w:tcPr>
            <w:tcW w:w="4172" w:type="dxa"/>
          </w:tcPr>
          <w:p w14:paraId="2797BFE4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3B08028A" w14:textId="03A94A26" w:rsidR="0082031C" w:rsidRPr="00546719" w:rsidRDefault="0082031C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>Islamic Education</w:t>
            </w:r>
          </w:p>
        </w:tc>
        <w:tc>
          <w:tcPr>
            <w:tcW w:w="2658" w:type="dxa"/>
          </w:tcPr>
          <w:p w14:paraId="3D56457E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</w:tcPr>
          <w:p w14:paraId="31B4D90D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</w:tr>
      <w:tr w:rsidR="0082031C" w:rsidRPr="00546719" w14:paraId="643129A6" w14:textId="77777777" w:rsidTr="00720B45">
        <w:trPr>
          <w:trHeight w:val="359"/>
        </w:trPr>
        <w:tc>
          <w:tcPr>
            <w:tcW w:w="1142" w:type="dxa"/>
          </w:tcPr>
          <w:p w14:paraId="38389DBB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13A4C6FF" w14:textId="6F07EF83" w:rsidR="0082031C" w:rsidRPr="00546719" w:rsidRDefault="0082031C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>4</w:t>
            </w:r>
          </w:p>
        </w:tc>
        <w:tc>
          <w:tcPr>
            <w:tcW w:w="4172" w:type="dxa"/>
          </w:tcPr>
          <w:p w14:paraId="1550BE0A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3372E454" w14:textId="55973955" w:rsidR="009F4743" w:rsidRPr="00546719" w:rsidRDefault="009F4743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 xml:space="preserve">Pakistan Studies </w:t>
            </w:r>
          </w:p>
        </w:tc>
        <w:tc>
          <w:tcPr>
            <w:tcW w:w="2658" w:type="dxa"/>
          </w:tcPr>
          <w:p w14:paraId="59AE4421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</w:tcPr>
          <w:p w14:paraId="0D78891F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</w:tr>
      <w:tr w:rsidR="0082031C" w:rsidRPr="00546719" w14:paraId="5BA4D71A" w14:textId="77777777" w:rsidTr="00720B45">
        <w:trPr>
          <w:trHeight w:val="339"/>
        </w:trPr>
        <w:tc>
          <w:tcPr>
            <w:tcW w:w="1142" w:type="dxa"/>
          </w:tcPr>
          <w:p w14:paraId="1E7C79F7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4D17B8C5" w14:textId="285FB87F" w:rsidR="0082031C" w:rsidRPr="00546719" w:rsidRDefault="0082031C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>5</w:t>
            </w:r>
          </w:p>
        </w:tc>
        <w:tc>
          <w:tcPr>
            <w:tcW w:w="4172" w:type="dxa"/>
          </w:tcPr>
          <w:p w14:paraId="257F5875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21714D88" w14:textId="77777777" w:rsidR="009F4743" w:rsidRPr="00546719" w:rsidRDefault="009F4743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 xml:space="preserve">Physics </w:t>
            </w:r>
          </w:p>
          <w:p w14:paraId="221833E3" w14:textId="77777777" w:rsidR="009F4743" w:rsidRPr="00546719" w:rsidRDefault="009F4743" w:rsidP="0082031C">
            <w:pPr>
              <w:rPr>
                <w:sz w:val="20"/>
                <w:szCs w:val="20"/>
              </w:rPr>
            </w:pPr>
          </w:p>
        </w:tc>
        <w:tc>
          <w:tcPr>
            <w:tcW w:w="2658" w:type="dxa"/>
          </w:tcPr>
          <w:p w14:paraId="158B4889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</w:tcPr>
          <w:p w14:paraId="1B6A64AC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</w:tr>
      <w:tr w:rsidR="0082031C" w:rsidRPr="00546719" w14:paraId="3024EC13" w14:textId="77777777" w:rsidTr="00720B45">
        <w:trPr>
          <w:trHeight w:val="359"/>
        </w:trPr>
        <w:tc>
          <w:tcPr>
            <w:tcW w:w="1142" w:type="dxa"/>
          </w:tcPr>
          <w:p w14:paraId="7B35A9B7" w14:textId="12B829C2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5DDCD843" w14:textId="54BCB98E" w:rsidR="0082031C" w:rsidRPr="00546719" w:rsidRDefault="0082031C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>6</w:t>
            </w:r>
          </w:p>
        </w:tc>
        <w:tc>
          <w:tcPr>
            <w:tcW w:w="4172" w:type="dxa"/>
          </w:tcPr>
          <w:p w14:paraId="6E872CA5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7C6157AE" w14:textId="52C89C71" w:rsidR="009F4743" w:rsidRPr="00546719" w:rsidRDefault="009F4743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 xml:space="preserve">Chemistry </w:t>
            </w:r>
          </w:p>
        </w:tc>
        <w:tc>
          <w:tcPr>
            <w:tcW w:w="2658" w:type="dxa"/>
          </w:tcPr>
          <w:p w14:paraId="3D6DAA25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</w:tcPr>
          <w:p w14:paraId="332511B4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</w:tr>
      <w:tr w:rsidR="0082031C" w:rsidRPr="00546719" w14:paraId="2B6E31CB" w14:textId="77777777" w:rsidTr="00720B45">
        <w:trPr>
          <w:trHeight w:val="339"/>
        </w:trPr>
        <w:tc>
          <w:tcPr>
            <w:tcW w:w="1142" w:type="dxa"/>
          </w:tcPr>
          <w:p w14:paraId="5134949E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13816BE6" w14:textId="69365307" w:rsidR="0082031C" w:rsidRPr="00546719" w:rsidRDefault="0082031C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>7</w:t>
            </w:r>
          </w:p>
        </w:tc>
        <w:tc>
          <w:tcPr>
            <w:tcW w:w="4172" w:type="dxa"/>
          </w:tcPr>
          <w:p w14:paraId="75268778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  <w:p w14:paraId="6715059C" w14:textId="2D302BB1" w:rsidR="009F4743" w:rsidRPr="00546719" w:rsidRDefault="00720B45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>Biology</w:t>
            </w:r>
          </w:p>
        </w:tc>
        <w:tc>
          <w:tcPr>
            <w:tcW w:w="2658" w:type="dxa"/>
          </w:tcPr>
          <w:p w14:paraId="2C850E36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</w:tcPr>
          <w:p w14:paraId="077EED9C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</w:tr>
      <w:tr w:rsidR="0082031C" w:rsidRPr="00546719" w14:paraId="401C3573" w14:textId="77777777" w:rsidTr="00720B45">
        <w:trPr>
          <w:trHeight w:val="339"/>
        </w:trPr>
        <w:tc>
          <w:tcPr>
            <w:tcW w:w="1142" w:type="dxa"/>
          </w:tcPr>
          <w:p w14:paraId="5A1BDD62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  <w:tc>
          <w:tcPr>
            <w:tcW w:w="4172" w:type="dxa"/>
          </w:tcPr>
          <w:p w14:paraId="502B407D" w14:textId="77777777" w:rsidR="00720B45" w:rsidRPr="00546719" w:rsidRDefault="00720B45" w:rsidP="0082031C">
            <w:pPr>
              <w:rPr>
                <w:sz w:val="20"/>
                <w:szCs w:val="20"/>
              </w:rPr>
            </w:pPr>
          </w:p>
          <w:p w14:paraId="7A08DA88" w14:textId="2655ED27" w:rsidR="00720B45" w:rsidRPr="00546719" w:rsidRDefault="00720B45" w:rsidP="0082031C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 xml:space="preserve">                        Total</w:t>
            </w:r>
          </w:p>
        </w:tc>
        <w:tc>
          <w:tcPr>
            <w:tcW w:w="2658" w:type="dxa"/>
          </w:tcPr>
          <w:p w14:paraId="40B47CC1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</w:tcPr>
          <w:p w14:paraId="6722E0F0" w14:textId="77777777" w:rsidR="0082031C" w:rsidRPr="00546719" w:rsidRDefault="0082031C" w:rsidP="0082031C">
            <w:pPr>
              <w:rPr>
                <w:sz w:val="20"/>
                <w:szCs w:val="20"/>
              </w:rPr>
            </w:pPr>
          </w:p>
        </w:tc>
      </w:tr>
    </w:tbl>
    <w:p w14:paraId="24CC69BE" w14:textId="77777777" w:rsidR="0082031C" w:rsidRPr="00546719" w:rsidRDefault="0082031C" w:rsidP="009D6D24">
      <w:pPr>
        <w:spacing w:line="240" w:lineRule="auto"/>
        <w:rPr>
          <w:sz w:val="20"/>
          <w:szCs w:val="20"/>
        </w:rPr>
      </w:pPr>
    </w:p>
    <w:tbl>
      <w:tblPr>
        <w:tblStyle w:val="TableGrid"/>
        <w:tblW w:w="10684" w:type="dxa"/>
        <w:tblLook w:val="04A0" w:firstRow="1" w:lastRow="0" w:firstColumn="1" w:lastColumn="0" w:noHBand="0" w:noVBand="1"/>
      </w:tblPr>
      <w:tblGrid>
        <w:gridCol w:w="10684"/>
      </w:tblGrid>
      <w:tr w:rsidR="00720B45" w:rsidRPr="00546719" w14:paraId="5C1D52EB" w14:textId="77777777" w:rsidTr="00720B45">
        <w:trPr>
          <w:trHeight w:val="675"/>
        </w:trPr>
        <w:tc>
          <w:tcPr>
            <w:tcW w:w="10684" w:type="dxa"/>
          </w:tcPr>
          <w:p w14:paraId="4EA07AB9" w14:textId="7D166038" w:rsidR="00720B45" w:rsidRPr="00546719" w:rsidRDefault="00720B45" w:rsidP="00720B45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>Note: This is the system generated document and does not require the signature of issuing officer.</w:t>
            </w:r>
          </w:p>
          <w:p w14:paraId="587A04F7" w14:textId="7BCE6DFB" w:rsidR="00720B45" w:rsidRPr="00546719" w:rsidRDefault="00720B45" w:rsidP="00720B45">
            <w:pPr>
              <w:rPr>
                <w:sz w:val="20"/>
                <w:szCs w:val="20"/>
              </w:rPr>
            </w:pPr>
            <w:r w:rsidRPr="00546719">
              <w:rPr>
                <w:sz w:val="20"/>
                <w:szCs w:val="20"/>
              </w:rPr>
              <w:t xml:space="preserve">However, the content of the document are verified </w:t>
            </w:r>
          </w:p>
        </w:tc>
      </w:tr>
    </w:tbl>
    <w:p w14:paraId="510155FF" w14:textId="395E2AEC" w:rsidR="00720B45" w:rsidRPr="00546719" w:rsidRDefault="00720B45" w:rsidP="0082031C">
      <w:pPr>
        <w:spacing w:line="240" w:lineRule="auto"/>
        <w:jc w:val="center"/>
        <w:rPr>
          <w:sz w:val="20"/>
          <w:szCs w:val="20"/>
        </w:rPr>
      </w:pPr>
    </w:p>
    <w:p w14:paraId="6CA17992" w14:textId="2A7D7C28" w:rsidR="0082031C" w:rsidRPr="00546719" w:rsidRDefault="009D6D24" w:rsidP="00720B45">
      <w:pPr>
        <w:rPr>
          <w:sz w:val="20"/>
          <w:szCs w:val="20"/>
        </w:rPr>
      </w:pPr>
      <w:r>
        <w:rPr>
          <w:sz w:val="20"/>
          <w:szCs w:val="20"/>
        </w:rPr>
        <w:t>(Marks</w:t>
      </w:r>
      <w:r w:rsidR="00546719">
        <w:rPr>
          <w:sz w:val="20"/>
          <w:szCs w:val="20"/>
        </w:rPr>
        <w:t xml:space="preserve"> in words) ___________________</w:t>
      </w:r>
    </w:p>
    <w:p w14:paraId="164D653F" w14:textId="77777777" w:rsidR="00720B45" w:rsidRDefault="00720B45" w:rsidP="00720B45">
      <w:pPr>
        <w:rPr>
          <w:sz w:val="20"/>
          <w:szCs w:val="20"/>
        </w:rPr>
      </w:pPr>
    </w:p>
    <w:p w14:paraId="37122D6D" w14:textId="77777777" w:rsidR="00546719" w:rsidRDefault="00546719" w:rsidP="00720B45">
      <w:pPr>
        <w:rPr>
          <w:sz w:val="20"/>
          <w:szCs w:val="20"/>
        </w:rPr>
      </w:pPr>
    </w:p>
    <w:p w14:paraId="4F6584B1" w14:textId="77777777" w:rsidR="00546719" w:rsidRDefault="00546719" w:rsidP="00720B45">
      <w:pPr>
        <w:rPr>
          <w:sz w:val="20"/>
          <w:szCs w:val="20"/>
        </w:rPr>
      </w:pPr>
    </w:p>
    <w:p w14:paraId="04A048D4" w14:textId="77777777" w:rsidR="00546719" w:rsidRDefault="00546719" w:rsidP="00720B45">
      <w:pPr>
        <w:rPr>
          <w:sz w:val="20"/>
          <w:szCs w:val="20"/>
        </w:rPr>
      </w:pPr>
    </w:p>
    <w:p w14:paraId="4528BBA6" w14:textId="77777777" w:rsidR="00546719" w:rsidRPr="00546719" w:rsidRDefault="00546719" w:rsidP="00720B45">
      <w:pPr>
        <w:rPr>
          <w:sz w:val="20"/>
          <w:szCs w:val="20"/>
        </w:rPr>
      </w:pPr>
    </w:p>
    <w:p w14:paraId="3F1D8813" w14:textId="6AFA1D96" w:rsidR="00720B45" w:rsidRPr="00546719" w:rsidRDefault="00720B45" w:rsidP="00720B45">
      <w:pPr>
        <w:rPr>
          <w:sz w:val="20"/>
          <w:szCs w:val="20"/>
        </w:rPr>
      </w:pPr>
      <w:r w:rsidRPr="00546719">
        <w:rPr>
          <w:sz w:val="20"/>
          <w:szCs w:val="20"/>
        </w:rPr>
        <w:t>Printed by ___________________</w:t>
      </w:r>
    </w:p>
    <w:sectPr w:rsidR="00720B45" w:rsidRPr="005467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E8C56" w14:textId="77777777" w:rsidR="00C6347D" w:rsidRDefault="00C6347D">
      <w:pPr>
        <w:spacing w:line="240" w:lineRule="auto"/>
      </w:pPr>
      <w:r>
        <w:separator/>
      </w:r>
    </w:p>
  </w:endnote>
  <w:endnote w:type="continuationSeparator" w:id="0">
    <w:p w14:paraId="5888EEC2" w14:textId="77777777" w:rsidR="00C6347D" w:rsidRDefault="00C63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D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37285" w14:textId="77777777" w:rsidR="00C6347D" w:rsidRDefault="00C6347D">
      <w:pPr>
        <w:spacing w:line="240" w:lineRule="auto"/>
      </w:pPr>
      <w:r>
        <w:separator/>
      </w:r>
    </w:p>
  </w:footnote>
  <w:footnote w:type="continuationSeparator" w:id="0">
    <w:p w14:paraId="1C49AD97" w14:textId="77777777" w:rsidR="00C6347D" w:rsidRDefault="00C634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55AF8"/>
    <w:rsid w:val="00146525"/>
    <w:rsid w:val="00192073"/>
    <w:rsid w:val="00236BED"/>
    <w:rsid w:val="002558FA"/>
    <w:rsid w:val="002F6855"/>
    <w:rsid w:val="00323F56"/>
    <w:rsid w:val="00342EE5"/>
    <w:rsid w:val="003667F4"/>
    <w:rsid w:val="003C4CC4"/>
    <w:rsid w:val="00546719"/>
    <w:rsid w:val="005603AD"/>
    <w:rsid w:val="005C5F70"/>
    <w:rsid w:val="00616194"/>
    <w:rsid w:val="00617C0C"/>
    <w:rsid w:val="00680EEC"/>
    <w:rsid w:val="00690207"/>
    <w:rsid w:val="006A3739"/>
    <w:rsid w:val="006D2DCE"/>
    <w:rsid w:val="006E31EF"/>
    <w:rsid w:val="006F110D"/>
    <w:rsid w:val="00720B45"/>
    <w:rsid w:val="007577D4"/>
    <w:rsid w:val="00793AFB"/>
    <w:rsid w:val="007C352A"/>
    <w:rsid w:val="007D3668"/>
    <w:rsid w:val="008049DB"/>
    <w:rsid w:val="0082031C"/>
    <w:rsid w:val="00837ECD"/>
    <w:rsid w:val="0088177C"/>
    <w:rsid w:val="00907574"/>
    <w:rsid w:val="00934F6F"/>
    <w:rsid w:val="00966901"/>
    <w:rsid w:val="00981A82"/>
    <w:rsid w:val="009D6D24"/>
    <w:rsid w:val="009F4743"/>
    <w:rsid w:val="00A93410"/>
    <w:rsid w:val="00AC33B2"/>
    <w:rsid w:val="00AC35BA"/>
    <w:rsid w:val="00AD0415"/>
    <w:rsid w:val="00B66514"/>
    <w:rsid w:val="00B76A92"/>
    <w:rsid w:val="00B846ED"/>
    <w:rsid w:val="00BB4862"/>
    <w:rsid w:val="00BF2506"/>
    <w:rsid w:val="00C3067E"/>
    <w:rsid w:val="00C6347D"/>
    <w:rsid w:val="00CD4EDC"/>
    <w:rsid w:val="00CE7F7E"/>
    <w:rsid w:val="00CF07F2"/>
    <w:rsid w:val="00D238BB"/>
    <w:rsid w:val="00D70C13"/>
    <w:rsid w:val="00D75A36"/>
    <w:rsid w:val="00D934CD"/>
    <w:rsid w:val="00DA17FD"/>
    <w:rsid w:val="00DB6936"/>
    <w:rsid w:val="00E343E5"/>
    <w:rsid w:val="00E510C2"/>
    <w:rsid w:val="00E5785E"/>
    <w:rsid w:val="00E761A7"/>
    <w:rsid w:val="00E9657B"/>
    <w:rsid w:val="00EF4727"/>
    <w:rsid w:val="00F65F80"/>
    <w:rsid w:val="00F81882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31C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18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36</cp:revision>
  <dcterms:created xsi:type="dcterms:W3CDTF">2022-06-27T11:56:00Z</dcterms:created>
  <dcterms:modified xsi:type="dcterms:W3CDTF">2022-09-04T06:15:00Z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