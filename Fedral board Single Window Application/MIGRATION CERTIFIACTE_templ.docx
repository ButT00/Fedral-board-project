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59EE" w14:textId="55ED550A" w:rsidR="00367FDE" w:rsidRPr="00690E96" w:rsidRDefault="00367FDE" w:rsidP="00367FDE">
      <w:pPr>
        <w:rPr>
          <w:b/>
          <w:bCs/>
          <w:sz w:val="24"/>
          <w:szCs w:val="24"/>
        </w:rPr>
      </w:pPr>
      <w:r w:rsidRPr="00690E96">
        <w:rPr>
          <w:b/>
          <w:bCs/>
          <w:sz w:val="24"/>
          <w:szCs w:val="24"/>
        </w:rPr>
        <w:t xml:space="preserve">FEDRAL BOARD OF INTERMEDIATE AND SECONDRY EDUCATION ISLAMABAD </w:t>
      </w:r>
    </w:p>
    <w:p w14:paraId="79D2B053" w14:textId="008499C8" w:rsidR="00837ECD" w:rsidRPr="00367FDE" w:rsidRDefault="00367FDE" w:rsidP="00367FDE">
      <w:pPr>
        <w:jc w:val="center"/>
        <w:rPr>
          <w:u w:val="single"/>
        </w:rPr>
      </w:pPr>
      <w:r w:rsidRPr="00367FDE">
        <w:rPr>
          <w:u w:val="single"/>
        </w:rPr>
        <w:t>ISO 9001: 2015 CEERTIFIED</w:t>
      </w:r>
    </w:p>
    <w:p w14:paraId="7A0C4B18" w14:textId="77777777" w:rsidR="00367FDE" w:rsidRDefault="00367FDE" w:rsidP="00367FDE"/>
    <w:p w14:paraId="44A9D5D3" w14:textId="012239EA" w:rsidR="00367FDE" w:rsidRDefault="00367FDE" w:rsidP="00367FDE">
      <w:r>
        <w:tab/>
      </w:r>
      <w:r>
        <w:tab/>
      </w:r>
      <w:r>
        <w:tab/>
      </w:r>
      <w:r>
        <w:tab/>
      </w:r>
      <w:r>
        <w:tab/>
      </w:r>
      <w:r w:rsidRPr="00367FDE">
        <w:rPr>
          <w:u w:val="single"/>
        </w:rPr>
        <w:t>MIGRATION CERTIFICATE (NOC</w:t>
      </w:r>
      <w:r>
        <w:t>)</w:t>
      </w:r>
    </w:p>
    <w:p w14:paraId="191485A0" w14:textId="77777777" w:rsidR="00367FDE" w:rsidRDefault="00367FDE" w:rsidP="005503DE">
      <w:pPr>
        <w:ind w:right="-1008"/>
      </w:pPr>
    </w:p>
    <w:p w14:paraId="435706C5" w14:textId="65D79423" w:rsidR="00367FDE" w:rsidRDefault="00367FDE" w:rsidP="00A80412">
      <w:pPr>
        <w:ind w:right="-1008"/>
      </w:pPr>
      <w:r>
        <w:t>CANDIDATE NAME</w:t>
      </w:r>
      <w:r>
        <w:tab/>
      </w:r>
      <w:r>
        <w:tab/>
      </w:r>
      <w:r w:rsidR="00395182">
        <w:t>{{</w:t>
      </w:r>
      <w:proofErr w:type="spellStart"/>
      <w:r w:rsidR="00EC4840">
        <w:t>Candidate_</w:t>
      </w:r>
      <w:r w:rsidR="00044BDC">
        <w:t>name</w:t>
      </w:r>
      <w:proofErr w:type="spellEnd"/>
      <w:r w:rsidR="00044BDC">
        <w:t>}}</w:t>
      </w:r>
      <w:r w:rsidR="00044BDC">
        <w:tab/>
        <w:t xml:space="preserve">         </w:t>
      </w:r>
      <w:r w:rsidR="002B077E">
        <w:tab/>
      </w:r>
      <w:r w:rsidR="00044BDC">
        <w:t xml:space="preserve">  </w:t>
      </w:r>
      <w:r w:rsidR="000454E5">
        <w:t xml:space="preserve">    </w:t>
      </w:r>
      <w:r w:rsidR="00044BDC">
        <w:t xml:space="preserve"> </w:t>
      </w:r>
      <w:r w:rsidR="00977A13">
        <w:tab/>
      </w:r>
      <w:r w:rsidR="00D163CF">
        <w:t xml:space="preserve">      </w:t>
      </w:r>
      <w:r>
        <w:t>DOB</w:t>
      </w:r>
      <w:r w:rsidR="00352128">
        <w:t xml:space="preserve"> </w:t>
      </w:r>
      <w:r w:rsidR="00F04C2C">
        <w:t xml:space="preserve">        </w:t>
      </w:r>
      <w:r w:rsidR="006818B9">
        <w:tab/>
      </w:r>
      <w:r w:rsidR="00D163CF">
        <w:t xml:space="preserve">      </w:t>
      </w:r>
      <w:r w:rsidR="00F04C2C">
        <w:t xml:space="preserve">  </w:t>
      </w:r>
      <w:r>
        <w:t xml:space="preserve"> </w:t>
      </w:r>
      <w:r w:rsidR="007B2E29">
        <w:t>{</w:t>
      </w:r>
      <w:r w:rsidR="00EB7011">
        <w:t>{</w:t>
      </w:r>
      <w:r w:rsidR="00B00A0F">
        <w:t>DOB</w:t>
      </w:r>
      <w:r w:rsidR="003B141A">
        <w:t>}</w:t>
      </w:r>
      <w:r w:rsidR="007B2E29">
        <w:t>}</w:t>
      </w:r>
    </w:p>
    <w:p w14:paraId="5743B395" w14:textId="76A91216" w:rsidR="00862486" w:rsidRDefault="005503DE" w:rsidP="00862486">
      <w:pPr>
        <w:spacing w:line="120" w:lineRule="auto"/>
      </w:pPr>
      <w:r>
        <w:t xml:space="preserve">                                                     ________________</w:t>
      </w:r>
      <w:r w:rsidR="00D163CF">
        <w:t>_________</w:t>
      </w:r>
      <w:r>
        <w:t xml:space="preserve"> </w:t>
      </w:r>
      <w:r w:rsidR="001916FB">
        <w:t xml:space="preserve">   </w:t>
      </w:r>
      <w:r w:rsidR="00977A13">
        <w:t xml:space="preserve">                             </w:t>
      </w:r>
      <w:r w:rsidR="001916FB">
        <w:t xml:space="preserve"> </w:t>
      </w:r>
      <w:r w:rsidR="00352128">
        <w:t xml:space="preserve">  </w:t>
      </w:r>
      <w:r w:rsidR="0010410C">
        <w:t xml:space="preserve">             </w:t>
      </w:r>
      <w:r w:rsidR="00F3397F">
        <w:t xml:space="preserve"> </w:t>
      </w:r>
      <w:r w:rsidR="00862486">
        <w:t>____________</w:t>
      </w:r>
    </w:p>
    <w:p w14:paraId="67A1F8A0" w14:textId="0671CFF6" w:rsidR="005503DE" w:rsidRDefault="005503DE" w:rsidP="00862486">
      <w:pPr>
        <w:spacing w:line="120" w:lineRule="auto"/>
        <w:ind w:right="-1008"/>
      </w:pPr>
    </w:p>
    <w:p w14:paraId="7CAB8905" w14:textId="77777777" w:rsidR="00367FDE" w:rsidRDefault="00367FDE" w:rsidP="00367FDE"/>
    <w:p w14:paraId="356E9903" w14:textId="212CD274" w:rsidR="00367FDE" w:rsidRDefault="00395182" w:rsidP="00B1388D">
      <w:r>
        <w:t xml:space="preserve">FATHER’S NAME </w:t>
      </w:r>
      <w:r>
        <w:tab/>
      </w:r>
      <w:r>
        <w:tab/>
      </w:r>
      <w:r w:rsidR="00B1388D">
        <w:t>{{</w:t>
      </w:r>
      <w:proofErr w:type="spellStart"/>
      <w:r w:rsidR="00B1388D">
        <w:t>Father_name</w:t>
      </w:r>
      <w:proofErr w:type="spellEnd"/>
      <w:r w:rsidR="00B1388D">
        <w:t>}}</w:t>
      </w:r>
    </w:p>
    <w:p w14:paraId="1F482B84" w14:textId="3AAD493F" w:rsidR="005503DE" w:rsidRDefault="005503DE" w:rsidP="005503DE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</w:t>
      </w:r>
    </w:p>
    <w:p w14:paraId="23BA1E6E" w14:textId="77777777" w:rsidR="00367FDE" w:rsidRDefault="00367FDE" w:rsidP="00367FDE"/>
    <w:p w14:paraId="242996A2" w14:textId="167AB5E6" w:rsidR="00367FDE" w:rsidRDefault="00367FDE" w:rsidP="00E416EF">
      <w:r>
        <w:t>REGISTRATION NO</w:t>
      </w:r>
      <w:r>
        <w:tab/>
      </w:r>
      <w:r>
        <w:tab/>
      </w:r>
      <w:r w:rsidR="00B1388D">
        <w:t>{{</w:t>
      </w:r>
      <w:proofErr w:type="spellStart"/>
      <w:r w:rsidR="00E91C3B">
        <w:t>Registration_no</w:t>
      </w:r>
      <w:proofErr w:type="spellEnd"/>
      <w:r w:rsidR="00B1388D">
        <w:t>}}</w:t>
      </w:r>
      <w:r w:rsidR="00275FEB">
        <w:tab/>
      </w:r>
      <w:r w:rsidR="00275FEB">
        <w:tab/>
        <w:t xml:space="preserve">Roll no.  </w:t>
      </w:r>
      <w:r>
        <w:t xml:space="preserve"> </w:t>
      </w:r>
      <w:r w:rsidR="00BA5347">
        <w:t xml:space="preserve"> </w:t>
      </w:r>
      <w:r w:rsidR="00786290">
        <w:tab/>
      </w:r>
      <w:r w:rsidR="00BA5347">
        <w:t xml:space="preserve"> </w:t>
      </w:r>
      <w:r w:rsidR="00B1388D">
        <w:t>{{</w:t>
      </w:r>
      <w:proofErr w:type="spellStart"/>
      <w:r w:rsidR="00B1388D">
        <w:t>Roll_no</w:t>
      </w:r>
      <w:proofErr w:type="spellEnd"/>
      <w:r w:rsidR="00B1388D">
        <w:t>}}</w:t>
      </w:r>
    </w:p>
    <w:p w14:paraId="24C3CBE5" w14:textId="65670A50" w:rsidR="00862486" w:rsidRDefault="00275FEB" w:rsidP="00862486">
      <w:pPr>
        <w:spacing w:line="120" w:lineRule="auto"/>
      </w:pPr>
      <w:r>
        <w:tab/>
      </w:r>
      <w:r>
        <w:tab/>
      </w:r>
      <w:r>
        <w:tab/>
      </w:r>
      <w:r>
        <w:tab/>
        <w:t>_______________</w:t>
      </w:r>
      <w:r>
        <w:tab/>
      </w:r>
      <w:r>
        <w:tab/>
        <w:t xml:space="preserve">          </w:t>
      </w:r>
      <w:r w:rsidR="005503DE">
        <w:t xml:space="preserve"> </w:t>
      </w:r>
      <w:r w:rsidR="00862486">
        <w:t>____________</w:t>
      </w:r>
    </w:p>
    <w:p w14:paraId="3E001297" w14:textId="2F31CE4A" w:rsidR="00367FDE" w:rsidRDefault="00367FDE" w:rsidP="00862486">
      <w:pPr>
        <w:spacing w:line="120" w:lineRule="auto"/>
      </w:pPr>
      <w:r>
        <w:tab/>
        <w:t xml:space="preserve">  </w:t>
      </w:r>
    </w:p>
    <w:p w14:paraId="0D2D7A78" w14:textId="795FD22E" w:rsidR="00367FDE" w:rsidRDefault="00367FDE" w:rsidP="00B1388D">
      <w:r>
        <w:t xml:space="preserve">EXAMINATION </w:t>
      </w:r>
      <w:r>
        <w:tab/>
      </w:r>
      <w:r>
        <w:tab/>
      </w:r>
      <w:r>
        <w:tab/>
      </w:r>
      <w:r w:rsidR="00B1388D">
        <w:t>{{Examination}}</w:t>
      </w:r>
      <w:r w:rsidR="002B077E">
        <w:tab/>
      </w:r>
      <w:r w:rsidR="002B077E">
        <w:tab/>
      </w:r>
      <w:r>
        <w:t xml:space="preserve">SESSION       </w:t>
      </w:r>
      <w:r w:rsidR="00B1388D">
        <w:t>{{Session}}</w:t>
      </w:r>
    </w:p>
    <w:p w14:paraId="759E76BA" w14:textId="6F0AF793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                                        ________</w:t>
      </w:r>
      <w:r w:rsidR="00862486">
        <w:t>____</w:t>
      </w:r>
    </w:p>
    <w:p w14:paraId="754DB111" w14:textId="77777777" w:rsidR="00367FDE" w:rsidRDefault="00367FDE" w:rsidP="00367FDE"/>
    <w:p w14:paraId="12DB53BF" w14:textId="448BD017" w:rsidR="00367FDE" w:rsidRDefault="00B1388D" w:rsidP="00367FDE">
      <w:r>
        <w:t xml:space="preserve">YEAR </w:t>
      </w:r>
      <w:r>
        <w:tab/>
      </w:r>
      <w:r>
        <w:tab/>
      </w:r>
      <w:r>
        <w:tab/>
      </w:r>
      <w:r>
        <w:tab/>
        <w:t>{{year}}</w:t>
      </w:r>
      <w:r w:rsidR="00367FDE">
        <w:tab/>
      </w:r>
      <w:r w:rsidR="00367FDE">
        <w:tab/>
      </w:r>
      <w:r w:rsidR="00367FDE">
        <w:tab/>
      </w:r>
      <w:proofErr w:type="gramStart"/>
      <w:r w:rsidR="00367FDE">
        <w:t>ST</w:t>
      </w:r>
      <w:r w:rsidR="003A51D7">
        <w:t>ATUS(</w:t>
      </w:r>
      <w:proofErr w:type="gramEnd"/>
      <w:r w:rsidR="003A51D7">
        <w:t>P/F) {{Status}}</w:t>
      </w:r>
    </w:p>
    <w:p w14:paraId="1156061F" w14:textId="77777777" w:rsidR="00862486" w:rsidRDefault="005503DE" w:rsidP="00077EF6">
      <w:pPr>
        <w:spacing w:line="120" w:lineRule="auto"/>
      </w:pPr>
      <w:r>
        <w:tab/>
      </w:r>
      <w:r>
        <w:tab/>
      </w:r>
      <w:r>
        <w:tab/>
      </w:r>
      <w:r>
        <w:tab/>
        <w:t>______</w:t>
      </w:r>
      <w:r>
        <w:tab/>
      </w:r>
      <w:r>
        <w:tab/>
      </w:r>
      <w:r>
        <w:tab/>
      </w:r>
      <w:r>
        <w:tab/>
        <w:t xml:space="preserve">         </w:t>
      </w:r>
      <w:r w:rsidR="00862486">
        <w:t>____________</w:t>
      </w:r>
    </w:p>
    <w:p w14:paraId="0D4798FF" w14:textId="286A4E99" w:rsidR="005503DE" w:rsidRDefault="005503DE" w:rsidP="00862486">
      <w:pPr>
        <w:spacing w:line="120" w:lineRule="auto"/>
      </w:pPr>
    </w:p>
    <w:p w14:paraId="469DB981" w14:textId="77777777" w:rsidR="00367FDE" w:rsidRDefault="00367FDE" w:rsidP="00367FDE"/>
    <w:p w14:paraId="2BE25FA9" w14:textId="5E259FD2" w:rsidR="00367FDE" w:rsidRDefault="00367FDE" w:rsidP="003A51D7">
      <w:r>
        <w:t xml:space="preserve">INSTITUTION </w:t>
      </w:r>
      <w:r>
        <w:tab/>
      </w:r>
      <w:r>
        <w:tab/>
      </w:r>
      <w:r>
        <w:tab/>
      </w:r>
      <w:r w:rsidR="003A51D7">
        <w:t>{{Institution}}</w:t>
      </w:r>
      <w:bookmarkStart w:id="0" w:name="_GoBack"/>
      <w:bookmarkEnd w:id="0"/>
    </w:p>
    <w:p w14:paraId="073AD471" w14:textId="575F1E69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_________________________________________________________</w:t>
      </w:r>
    </w:p>
    <w:p w14:paraId="7EB6B8C2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5E104C45" w14:textId="77777777" w:rsidR="00367FDE" w:rsidRDefault="00367FDE" w:rsidP="00367FDE">
      <w:r>
        <w:tab/>
      </w:r>
      <w:r>
        <w:tab/>
      </w:r>
      <w:r>
        <w:tab/>
      </w:r>
      <w:r>
        <w:tab/>
        <w:t>_________________________________________________________</w:t>
      </w:r>
    </w:p>
    <w:p w14:paraId="05D84557" w14:textId="77777777" w:rsidR="00367FDE" w:rsidRDefault="00367FDE" w:rsidP="00367FDE">
      <w:r>
        <w:tab/>
      </w:r>
      <w:r>
        <w:tab/>
      </w:r>
    </w:p>
    <w:p w14:paraId="2BE34997" w14:textId="77777777" w:rsidR="00367FDE" w:rsidRDefault="00367FDE" w:rsidP="00367FDE">
      <w:r>
        <w:tab/>
      </w:r>
      <w:r>
        <w:tab/>
      </w:r>
    </w:p>
    <w:p w14:paraId="51B1A1C4" w14:textId="77777777" w:rsidR="00367FDE" w:rsidRDefault="00367FDE" w:rsidP="00367FDE">
      <w:r>
        <w:tab/>
      </w:r>
      <w:r>
        <w:tab/>
      </w:r>
      <w:r>
        <w:tab/>
      </w:r>
      <w:r>
        <w:tab/>
        <w:t>The candidate is permitted to migrate from the jurisdiction of the Board for studies or</w:t>
      </w:r>
    </w:p>
    <w:p w14:paraId="6A38506E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126A87A8" w14:textId="44EA416A" w:rsidR="00367FDE" w:rsidRDefault="00367FDE" w:rsidP="00367FDE">
      <w:r>
        <w:tab/>
      </w:r>
      <w:r>
        <w:tab/>
      </w:r>
      <w:r>
        <w:tab/>
      </w:r>
      <w:r>
        <w:tab/>
        <w:t xml:space="preserve">Appeared in any examination from another Board / </w:t>
      </w:r>
      <w:r w:rsidR="000A7E29">
        <w:t>University</w:t>
      </w:r>
      <w:r>
        <w:t xml:space="preserve">, otherwise </w:t>
      </w:r>
      <w:r w:rsidR="000A7E29">
        <w:t>eligible</w:t>
      </w:r>
      <w:r>
        <w:t xml:space="preserve"> </w:t>
      </w:r>
    </w:p>
    <w:p w14:paraId="6C23E3E1" w14:textId="77777777" w:rsidR="00367FDE" w:rsidRDefault="00367FDE" w:rsidP="00367FDE"/>
    <w:p w14:paraId="37EA152B" w14:textId="77777777" w:rsidR="00367FDE" w:rsidRDefault="00367FDE" w:rsidP="00367FDE"/>
    <w:p w14:paraId="00C57662" w14:textId="5516FBAF" w:rsidR="00367FDE" w:rsidRPr="00BD1B96" w:rsidRDefault="005914F9" w:rsidP="00BD1B96">
      <w:pPr>
        <w:rPr>
          <w:sz w:val="20"/>
          <w:szCs w:val="20"/>
        </w:rPr>
      </w:pPr>
      <w:r>
        <w:rPr>
          <w:sz w:val="20"/>
          <w:szCs w:val="20"/>
        </w:rPr>
        <w:t>Islamabad Dated {{Dated}}</w:t>
      </w:r>
      <w:r w:rsidR="00BD1B96">
        <w:rPr>
          <w:sz w:val="20"/>
          <w:szCs w:val="20"/>
        </w:rPr>
        <w:t xml:space="preserve">                                                                                         </w:t>
      </w:r>
      <w:r w:rsidR="00BD1B96">
        <w:rPr>
          <w:b/>
          <w:bCs/>
          <w:noProof/>
          <w:sz w:val="24"/>
          <w:szCs w:val="24"/>
          <w:lang w:eastAsia="en-US"/>
        </w:rPr>
        <w:drawing>
          <wp:inline distT="0" distB="0" distL="0" distR="0" wp14:anchorId="3819B242" wp14:editId="145E959D">
            <wp:extent cx="911146" cy="5797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EE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72" cy="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5B0" w14:textId="646B1831" w:rsidR="00367FDE" w:rsidRDefault="0033026C" w:rsidP="0033026C">
      <w:pPr>
        <w:spacing w:line="12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_____________</w:t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  <w:t xml:space="preserve">    </w:t>
      </w:r>
    </w:p>
    <w:p w14:paraId="70278198" w14:textId="77777777" w:rsidR="00367FDE" w:rsidRDefault="00367FDE" w:rsidP="00367FDE">
      <w:pPr>
        <w:rPr>
          <w:sz w:val="16"/>
          <w:szCs w:val="16"/>
        </w:rPr>
      </w:pPr>
    </w:p>
    <w:p w14:paraId="36A395B3" w14:textId="33666A7C" w:rsidR="00367FDE" w:rsidRPr="00F41DE8" w:rsidRDefault="00367FDE" w:rsidP="00367FDE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BD1B96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CONTROLLER OF EXAMINATION </w:t>
      </w:r>
    </w:p>
    <w:p w14:paraId="43642DEA" w14:textId="1BE2F028" w:rsidR="00367FDE" w:rsidRDefault="00367FDE" w:rsidP="00367FDE">
      <w:r>
        <w:t xml:space="preserve"> </w:t>
      </w:r>
      <w:r>
        <w:tab/>
      </w:r>
    </w:p>
    <w:sectPr w:rsidR="00367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B5DF5" w14:textId="77777777" w:rsidR="000F0CBD" w:rsidRDefault="000F0CBD">
      <w:pPr>
        <w:spacing w:line="240" w:lineRule="auto"/>
      </w:pPr>
      <w:r>
        <w:separator/>
      </w:r>
    </w:p>
  </w:endnote>
  <w:endnote w:type="continuationSeparator" w:id="0">
    <w:p w14:paraId="30EAF615" w14:textId="77777777" w:rsidR="000F0CBD" w:rsidRDefault="000F0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3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2732" w14:textId="77777777" w:rsidR="000F0CBD" w:rsidRDefault="000F0CBD">
      <w:pPr>
        <w:spacing w:line="240" w:lineRule="auto"/>
      </w:pPr>
      <w:r>
        <w:separator/>
      </w:r>
    </w:p>
  </w:footnote>
  <w:footnote w:type="continuationSeparator" w:id="0">
    <w:p w14:paraId="3C5F7203" w14:textId="77777777" w:rsidR="000F0CBD" w:rsidRDefault="000F0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4BDC"/>
    <w:rsid w:val="000454E5"/>
    <w:rsid w:val="00055AF8"/>
    <w:rsid w:val="000735B8"/>
    <w:rsid w:val="00077EF6"/>
    <w:rsid w:val="000964AF"/>
    <w:rsid w:val="000A68A2"/>
    <w:rsid w:val="000A7E29"/>
    <w:rsid w:val="000C4B31"/>
    <w:rsid w:val="000E09F8"/>
    <w:rsid w:val="000E0C20"/>
    <w:rsid w:val="000F0CBD"/>
    <w:rsid w:val="0010410C"/>
    <w:rsid w:val="00146525"/>
    <w:rsid w:val="001916FB"/>
    <w:rsid w:val="00192073"/>
    <w:rsid w:val="001F6100"/>
    <w:rsid w:val="00225D02"/>
    <w:rsid w:val="00236BED"/>
    <w:rsid w:val="002558FA"/>
    <w:rsid w:val="00275FEB"/>
    <w:rsid w:val="002A3E19"/>
    <w:rsid w:val="002B077E"/>
    <w:rsid w:val="002E643C"/>
    <w:rsid w:val="002F6855"/>
    <w:rsid w:val="00323F56"/>
    <w:rsid w:val="0033026C"/>
    <w:rsid w:val="00342EE5"/>
    <w:rsid w:val="00352128"/>
    <w:rsid w:val="003667F4"/>
    <w:rsid w:val="00367FDE"/>
    <w:rsid w:val="00395182"/>
    <w:rsid w:val="003A51D7"/>
    <w:rsid w:val="003B141A"/>
    <w:rsid w:val="003C4CC4"/>
    <w:rsid w:val="003F0B99"/>
    <w:rsid w:val="004029A3"/>
    <w:rsid w:val="004917DF"/>
    <w:rsid w:val="004B0E45"/>
    <w:rsid w:val="0050291B"/>
    <w:rsid w:val="005503DE"/>
    <w:rsid w:val="005603AD"/>
    <w:rsid w:val="005914F9"/>
    <w:rsid w:val="005A3CEB"/>
    <w:rsid w:val="005A7BD1"/>
    <w:rsid w:val="005C5F70"/>
    <w:rsid w:val="005F0D35"/>
    <w:rsid w:val="00616194"/>
    <w:rsid w:val="00617C0C"/>
    <w:rsid w:val="00680EEC"/>
    <w:rsid w:val="006818B9"/>
    <w:rsid w:val="00690207"/>
    <w:rsid w:val="00690E96"/>
    <w:rsid w:val="006A3739"/>
    <w:rsid w:val="006D2DCE"/>
    <w:rsid w:val="006E31EF"/>
    <w:rsid w:val="006F110D"/>
    <w:rsid w:val="00726247"/>
    <w:rsid w:val="00750571"/>
    <w:rsid w:val="007577D4"/>
    <w:rsid w:val="00767361"/>
    <w:rsid w:val="00786290"/>
    <w:rsid w:val="00793AFB"/>
    <w:rsid w:val="007B08CC"/>
    <w:rsid w:val="007B2E29"/>
    <w:rsid w:val="007C352A"/>
    <w:rsid w:val="007D3668"/>
    <w:rsid w:val="008049DB"/>
    <w:rsid w:val="00837ECD"/>
    <w:rsid w:val="00850A6A"/>
    <w:rsid w:val="00862486"/>
    <w:rsid w:val="00864A40"/>
    <w:rsid w:val="0088177C"/>
    <w:rsid w:val="00907574"/>
    <w:rsid w:val="00934F6F"/>
    <w:rsid w:val="00966901"/>
    <w:rsid w:val="00977A13"/>
    <w:rsid w:val="00981A82"/>
    <w:rsid w:val="009E35A5"/>
    <w:rsid w:val="00A14683"/>
    <w:rsid w:val="00A338CC"/>
    <w:rsid w:val="00A80412"/>
    <w:rsid w:val="00A93410"/>
    <w:rsid w:val="00AA555A"/>
    <w:rsid w:val="00AC35BA"/>
    <w:rsid w:val="00AD0415"/>
    <w:rsid w:val="00AD41C9"/>
    <w:rsid w:val="00B00A0F"/>
    <w:rsid w:val="00B1388D"/>
    <w:rsid w:val="00B66514"/>
    <w:rsid w:val="00B76A92"/>
    <w:rsid w:val="00B846ED"/>
    <w:rsid w:val="00BA5347"/>
    <w:rsid w:val="00BB4862"/>
    <w:rsid w:val="00BD1B96"/>
    <w:rsid w:val="00BF2506"/>
    <w:rsid w:val="00C0543A"/>
    <w:rsid w:val="00C3067E"/>
    <w:rsid w:val="00C37BBC"/>
    <w:rsid w:val="00CB3814"/>
    <w:rsid w:val="00CD4EDC"/>
    <w:rsid w:val="00CE7F7E"/>
    <w:rsid w:val="00CF07F2"/>
    <w:rsid w:val="00D163CF"/>
    <w:rsid w:val="00D238BB"/>
    <w:rsid w:val="00D666E5"/>
    <w:rsid w:val="00D70C13"/>
    <w:rsid w:val="00D75A36"/>
    <w:rsid w:val="00D934CD"/>
    <w:rsid w:val="00DA17FD"/>
    <w:rsid w:val="00DC4F1A"/>
    <w:rsid w:val="00E343E5"/>
    <w:rsid w:val="00E416EF"/>
    <w:rsid w:val="00E510C2"/>
    <w:rsid w:val="00E5785E"/>
    <w:rsid w:val="00E761A7"/>
    <w:rsid w:val="00E91C3B"/>
    <w:rsid w:val="00E9657B"/>
    <w:rsid w:val="00EA388F"/>
    <w:rsid w:val="00EB4F11"/>
    <w:rsid w:val="00EB7011"/>
    <w:rsid w:val="00EC3874"/>
    <w:rsid w:val="00EC4840"/>
    <w:rsid w:val="00EC54EC"/>
    <w:rsid w:val="00EF4727"/>
    <w:rsid w:val="00F04C2C"/>
    <w:rsid w:val="00F3397F"/>
    <w:rsid w:val="00F61856"/>
    <w:rsid w:val="00F65F80"/>
    <w:rsid w:val="00F75423"/>
    <w:rsid w:val="00F81882"/>
    <w:rsid w:val="00FC139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486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50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89</cp:revision>
  <dcterms:created xsi:type="dcterms:W3CDTF">2022-06-27T11:56:00Z</dcterms:created>
  <dcterms:modified xsi:type="dcterms:W3CDTF">2022-09-09T06:25:00Z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