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2B053" w14:textId="7AAFF41B" w:rsidR="00837ECD" w:rsidRDefault="00354CF8" w:rsidP="00354CF8">
      <w:pPr>
        <w:rPr>
          <w:sz w:val="24"/>
          <w:szCs w:val="24"/>
        </w:rPr>
      </w:pPr>
      <w:r w:rsidRPr="00354CF8">
        <w:rPr>
          <w:sz w:val="24"/>
          <w:szCs w:val="24"/>
        </w:rPr>
        <w:t xml:space="preserve">FEDRAL BOARD OF INTERMEDIATE AND SECONDRY EDUCATION ISLAMABAD </w:t>
      </w:r>
    </w:p>
    <w:p w14:paraId="338CFCC0" w14:textId="3E6709AB" w:rsidR="00354CF8" w:rsidRDefault="00354CF8" w:rsidP="00354CF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54CF8">
        <w:rPr>
          <w:sz w:val="24"/>
          <w:szCs w:val="24"/>
          <w:u w:val="single"/>
        </w:rPr>
        <w:t>HIGHER SECONDRY SCHOOL CERTIFICATE (HSSC) EXAMINATION</w:t>
      </w:r>
      <w:r>
        <w:rPr>
          <w:sz w:val="24"/>
          <w:szCs w:val="24"/>
        </w:rPr>
        <w:t xml:space="preserve"> </w:t>
      </w:r>
    </w:p>
    <w:p w14:paraId="11EAC2EF" w14:textId="77777777" w:rsidR="00354CF8" w:rsidRDefault="00354CF8" w:rsidP="00354CF8">
      <w:pPr>
        <w:spacing w:line="240" w:lineRule="auto"/>
        <w:rPr>
          <w:sz w:val="24"/>
          <w:szCs w:val="24"/>
        </w:rPr>
      </w:pPr>
    </w:p>
    <w:p w14:paraId="76450E2F" w14:textId="4322049A" w:rsidR="00354CF8" w:rsidRDefault="00354CF8" w:rsidP="00354CF8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Roll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</w:t>
      </w:r>
    </w:p>
    <w:p w14:paraId="622DEA81" w14:textId="21EAAE00" w:rsidR="00354CF8" w:rsidRDefault="00354CF8" w:rsidP="00354CF8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81E2B8B" w14:textId="0B17502E" w:rsidR="00354CF8" w:rsidRDefault="00354CF8" w:rsidP="00354CF8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Group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 </w:t>
      </w:r>
    </w:p>
    <w:p w14:paraId="2879319D" w14:textId="77777777" w:rsidR="00354CF8" w:rsidRDefault="00354CF8" w:rsidP="00354CF8">
      <w:pPr>
        <w:spacing w:line="240" w:lineRule="auto"/>
        <w:rPr>
          <w:sz w:val="22"/>
          <w:szCs w:val="22"/>
        </w:rPr>
      </w:pPr>
    </w:p>
    <w:p w14:paraId="1430EB70" w14:textId="75B58462" w:rsidR="00354CF8" w:rsidRDefault="00354CF8" w:rsidP="00354CF8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Registration No </w:t>
      </w:r>
      <w:r>
        <w:rPr>
          <w:sz w:val="22"/>
          <w:szCs w:val="22"/>
        </w:rPr>
        <w:tab/>
        <w:t>___________</w:t>
      </w:r>
    </w:p>
    <w:p w14:paraId="4FA48CE0" w14:textId="77777777" w:rsidR="00354CF8" w:rsidRDefault="00354CF8" w:rsidP="00354CF8">
      <w:pPr>
        <w:spacing w:line="240" w:lineRule="auto"/>
        <w:rPr>
          <w:sz w:val="22"/>
          <w:szCs w:val="22"/>
        </w:rPr>
      </w:pPr>
    </w:p>
    <w:p w14:paraId="50C11C95" w14:textId="197839E5" w:rsidR="00354CF8" w:rsidRDefault="00354CF8" w:rsidP="00354CF8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Certificate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Result CARD </w:t>
      </w:r>
    </w:p>
    <w:p w14:paraId="3451C1D6" w14:textId="6B19A8EE" w:rsidR="00354CF8" w:rsidRDefault="00354CF8" w:rsidP="00354CF8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SUPPLEMENTRY EXAMINATION 2016</w:t>
      </w:r>
    </w:p>
    <w:p w14:paraId="0B1CCE0E" w14:textId="77777777" w:rsidR="00354CF8" w:rsidRDefault="00354CF8" w:rsidP="00354CF8">
      <w:pPr>
        <w:spacing w:line="240" w:lineRule="auto"/>
        <w:rPr>
          <w:sz w:val="22"/>
          <w:szCs w:val="22"/>
        </w:rPr>
      </w:pPr>
    </w:p>
    <w:p w14:paraId="527294FE" w14:textId="77777777" w:rsidR="00354CF8" w:rsidRDefault="00354CF8" w:rsidP="00354CF8">
      <w:pPr>
        <w:spacing w:line="240" w:lineRule="auto"/>
        <w:rPr>
          <w:sz w:val="22"/>
          <w:szCs w:val="22"/>
        </w:rPr>
      </w:pPr>
    </w:p>
    <w:p w14:paraId="2B70CD2B" w14:textId="34AB6B7F" w:rsidR="00354CF8" w:rsidRPr="00A3741E" w:rsidRDefault="00354CF8" w:rsidP="00354CF8">
      <w:pPr>
        <w:spacing w:line="240" w:lineRule="auto"/>
        <w:rPr>
          <w:sz w:val="20"/>
          <w:szCs w:val="20"/>
        </w:rPr>
      </w:pPr>
      <w:r w:rsidRPr="00A3741E">
        <w:rPr>
          <w:sz w:val="20"/>
          <w:szCs w:val="20"/>
        </w:rPr>
        <w:t xml:space="preserve">__________________________________________ S / D of _____________________________ </w:t>
      </w:r>
    </w:p>
    <w:p w14:paraId="217BC0B7" w14:textId="77777777" w:rsidR="00354CF8" w:rsidRPr="00A3741E" w:rsidRDefault="00354CF8" w:rsidP="00354CF8">
      <w:pPr>
        <w:spacing w:line="240" w:lineRule="auto"/>
        <w:rPr>
          <w:sz w:val="20"/>
          <w:szCs w:val="20"/>
        </w:rPr>
      </w:pPr>
    </w:p>
    <w:p w14:paraId="2E09FEF5" w14:textId="4C9992F5" w:rsidR="00A3741E" w:rsidRPr="00A3741E" w:rsidRDefault="00A3741E" w:rsidP="00354CF8">
      <w:pPr>
        <w:spacing w:line="240" w:lineRule="auto"/>
        <w:rPr>
          <w:sz w:val="20"/>
          <w:szCs w:val="20"/>
        </w:rPr>
      </w:pPr>
      <w:r w:rsidRPr="00A3741E">
        <w:rPr>
          <w:sz w:val="20"/>
          <w:szCs w:val="20"/>
        </w:rPr>
        <w:t>of (Institution) ___________________________________________________________________</w:t>
      </w:r>
    </w:p>
    <w:p w14:paraId="3AA79E97" w14:textId="77777777" w:rsidR="00A3741E" w:rsidRPr="00A3741E" w:rsidRDefault="00A3741E" w:rsidP="00354CF8">
      <w:pPr>
        <w:spacing w:line="240" w:lineRule="auto"/>
        <w:rPr>
          <w:sz w:val="20"/>
          <w:szCs w:val="20"/>
        </w:rPr>
      </w:pPr>
    </w:p>
    <w:p w14:paraId="6EA22991" w14:textId="37134BD1" w:rsidR="00A3741E" w:rsidRPr="00A3741E" w:rsidRDefault="00A3741E" w:rsidP="00354CF8">
      <w:pPr>
        <w:spacing w:line="240" w:lineRule="auto"/>
        <w:rPr>
          <w:sz w:val="20"/>
          <w:szCs w:val="20"/>
        </w:rPr>
      </w:pPr>
      <w:r w:rsidRPr="00A3741E">
        <w:rPr>
          <w:sz w:val="20"/>
          <w:szCs w:val="20"/>
        </w:rPr>
        <w:t>____________________________________________</w:t>
      </w:r>
      <w:r>
        <w:rPr>
          <w:sz w:val="20"/>
          <w:szCs w:val="20"/>
        </w:rPr>
        <w:t>________</w:t>
      </w:r>
      <w:r w:rsidRPr="00A3741E">
        <w:rPr>
          <w:sz w:val="20"/>
          <w:szCs w:val="20"/>
        </w:rPr>
        <w:t>has secured the marks shown against each</w:t>
      </w:r>
    </w:p>
    <w:p w14:paraId="478FB40F" w14:textId="77777777" w:rsidR="00A3741E" w:rsidRPr="00A3741E" w:rsidRDefault="00A3741E" w:rsidP="00354CF8">
      <w:pPr>
        <w:spacing w:line="240" w:lineRule="auto"/>
        <w:rPr>
          <w:sz w:val="20"/>
          <w:szCs w:val="20"/>
        </w:rPr>
      </w:pPr>
    </w:p>
    <w:p w14:paraId="06CA3A01" w14:textId="6CCE4426" w:rsidR="00A3741E" w:rsidRDefault="00A3741E" w:rsidP="00354CF8">
      <w:pPr>
        <w:spacing w:line="240" w:lineRule="auto"/>
        <w:rPr>
          <w:sz w:val="20"/>
          <w:szCs w:val="20"/>
        </w:rPr>
      </w:pPr>
      <w:r w:rsidRPr="00A3741E">
        <w:rPr>
          <w:sz w:val="20"/>
          <w:szCs w:val="20"/>
        </w:rPr>
        <w:t>Subject in the Higher Secondary School Certificate (HSSC) Examination held in the month(s) of __</w:t>
      </w:r>
      <w:r>
        <w:rPr>
          <w:sz w:val="20"/>
          <w:szCs w:val="20"/>
        </w:rPr>
        <w:t>________</w:t>
      </w:r>
    </w:p>
    <w:p w14:paraId="40194F27" w14:textId="25FE73FF" w:rsidR="00A3741E" w:rsidRDefault="00A3741E" w:rsidP="00A3741E">
      <w:pPr>
        <w:rPr>
          <w:sz w:val="20"/>
          <w:szCs w:val="20"/>
        </w:rPr>
      </w:pPr>
    </w:p>
    <w:p w14:paraId="2DB4B589" w14:textId="3F536D31" w:rsidR="00A3741E" w:rsidRDefault="00A3741E" w:rsidP="00A3741E">
      <w:pPr>
        <w:rPr>
          <w:sz w:val="20"/>
          <w:szCs w:val="20"/>
        </w:rPr>
      </w:pPr>
      <w:r>
        <w:rPr>
          <w:sz w:val="20"/>
          <w:szCs w:val="20"/>
        </w:rPr>
        <w:t>Mark of Identification ______________________________________________________________________</w:t>
      </w:r>
    </w:p>
    <w:p w14:paraId="08A50F95" w14:textId="77777777" w:rsidR="00A3741E" w:rsidRDefault="00A3741E" w:rsidP="00A3741E">
      <w:pPr>
        <w:rPr>
          <w:sz w:val="20"/>
          <w:szCs w:val="20"/>
        </w:rPr>
      </w:pPr>
    </w:p>
    <w:tbl>
      <w:tblPr>
        <w:tblStyle w:val="TableGrid"/>
        <w:tblW w:w="11724" w:type="dxa"/>
        <w:tblInd w:w="-620" w:type="dxa"/>
        <w:tblLayout w:type="fixed"/>
        <w:tblLook w:val="04A0" w:firstRow="1" w:lastRow="0" w:firstColumn="1" w:lastColumn="0" w:noHBand="0" w:noVBand="1"/>
      </w:tblPr>
      <w:tblGrid>
        <w:gridCol w:w="344"/>
        <w:gridCol w:w="2798"/>
        <w:gridCol w:w="902"/>
        <w:gridCol w:w="991"/>
        <w:gridCol w:w="721"/>
        <w:gridCol w:w="723"/>
        <w:gridCol w:w="902"/>
        <w:gridCol w:w="540"/>
        <w:gridCol w:w="721"/>
        <w:gridCol w:w="1176"/>
        <w:gridCol w:w="859"/>
        <w:gridCol w:w="1047"/>
      </w:tblGrid>
      <w:tr w:rsidR="00733A95" w14:paraId="7E966EAB" w14:textId="60A37A95" w:rsidTr="00B638DD">
        <w:trPr>
          <w:trHeight w:val="294"/>
        </w:trPr>
        <w:tc>
          <w:tcPr>
            <w:tcW w:w="344" w:type="dxa"/>
            <w:vMerge w:val="restart"/>
          </w:tcPr>
          <w:p w14:paraId="735FCC80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69B80535" w14:textId="00D48CAB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2798" w:type="dxa"/>
            <w:vMerge w:val="restart"/>
          </w:tcPr>
          <w:p w14:paraId="7241BAD4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53ACA5E8" w14:textId="564DAEEA" w:rsidR="00733A95" w:rsidRDefault="00733A95" w:rsidP="005B77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Subjects</w:t>
            </w:r>
          </w:p>
        </w:tc>
        <w:tc>
          <w:tcPr>
            <w:tcW w:w="902" w:type="dxa"/>
            <w:vMerge w:val="restart"/>
          </w:tcPr>
          <w:p w14:paraId="7D3C3A52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0A964A89" w14:textId="77777777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</w:t>
            </w:r>
          </w:p>
          <w:p w14:paraId="623EAC85" w14:textId="77777777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  <w:p w14:paraId="2165A573" w14:textId="110D367F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</w:t>
            </w:r>
          </w:p>
        </w:tc>
        <w:tc>
          <w:tcPr>
            <w:tcW w:w="5774" w:type="dxa"/>
            <w:gridSpan w:val="7"/>
          </w:tcPr>
          <w:p w14:paraId="0FE1B72F" w14:textId="77777777" w:rsidR="00733A95" w:rsidRDefault="00733A95" w:rsidP="005B7793">
            <w:pPr>
              <w:rPr>
                <w:sz w:val="20"/>
                <w:szCs w:val="20"/>
              </w:rPr>
            </w:pPr>
          </w:p>
          <w:p w14:paraId="552EC708" w14:textId="1B3265D7" w:rsidR="00733A95" w:rsidRDefault="00733A95" w:rsidP="005B77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 OBTAINED</w:t>
            </w:r>
          </w:p>
        </w:tc>
        <w:tc>
          <w:tcPr>
            <w:tcW w:w="859" w:type="dxa"/>
            <w:vMerge w:val="restart"/>
          </w:tcPr>
          <w:p w14:paraId="6F9F850C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55C00B94" w14:textId="77777777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/ </w:t>
            </w:r>
          </w:p>
          <w:p w14:paraId="4C08F458" w14:textId="77777777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14:paraId="0E92C0C5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56A3F8D2" w14:textId="7BEEAD0B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vMerge w:val="restart"/>
          </w:tcPr>
          <w:p w14:paraId="0E7188A5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7AA28E3D" w14:textId="3493C8FB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</w:tr>
      <w:tr w:rsidR="00733A95" w14:paraId="0B1C43D8" w14:textId="77777777" w:rsidTr="00B638DD">
        <w:trPr>
          <w:trHeight w:val="293"/>
        </w:trPr>
        <w:tc>
          <w:tcPr>
            <w:tcW w:w="344" w:type="dxa"/>
            <w:vMerge/>
          </w:tcPr>
          <w:p w14:paraId="16566F79" w14:textId="43890E19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0CFF4535" w14:textId="77777777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  <w:vMerge/>
          </w:tcPr>
          <w:p w14:paraId="380ECA56" w14:textId="77777777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gridSpan w:val="3"/>
          </w:tcPr>
          <w:p w14:paraId="7779A08D" w14:textId="77777777" w:rsidR="00733A95" w:rsidRDefault="00733A95" w:rsidP="005B7793">
            <w:pPr>
              <w:jc w:val="center"/>
              <w:rPr>
                <w:sz w:val="20"/>
                <w:szCs w:val="20"/>
              </w:rPr>
            </w:pPr>
          </w:p>
          <w:p w14:paraId="6B63D2AB" w14:textId="10112AF3" w:rsidR="00733A95" w:rsidRDefault="00733A95" w:rsidP="005B77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HSSC-|</w:t>
            </w:r>
          </w:p>
        </w:tc>
        <w:tc>
          <w:tcPr>
            <w:tcW w:w="3338" w:type="dxa"/>
            <w:gridSpan w:val="4"/>
          </w:tcPr>
          <w:p w14:paraId="7DA96B24" w14:textId="77777777" w:rsidR="00733A95" w:rsidRDefault="00733A95" w:rsidP="005B7793">
            <w:pPr>
              <w:jc w:val="center"/>
              <w:rPr>
                <w:sz w:val="20"/>
                <w:szCs w:val="20"/>
              </w:rPr>
            </w:pPr>
          </w:p>
          <w:p w14:paraId="2A75150B" w14:textId="7C2C5E7F" w:rsidR="00733A95" w:rsidRDefault="00733A95" w:rsidP="005B7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HSSC-||</w:t>
            </w:r>
          </w:p>
        </w:tc>
        <w:tc>
          <w:tcPr>
            <w:tcW w:w="859" w:type="dxa"/>
            <w:vMerge/>
          </w:tcPr>
          <w:p w14:paraId="68B50BA1" w14:textId="77777777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vMerge/>
          </w:tcPr>
          <w:p w14:paraId="048C0804" w14:textId="77777777" w:rsidR="00733A95" w:rsidRDefault="00733A95" w:rsidP="00A3741E">
            <w:pPr>
              <w:rPr>
                <w:sz w:val="20"/>
                <w:szCs w:val="20"/>
              </w:rPr>
            </w:pPr>
          </w:p>
        </w:tc>
      </w:tr>
      <w:tr w:rsidR="00B638DD" w14:paraId="3A6BB805" w14:textId="4937B617" w:rsidTr="00B638DD">
        <w:trPr>
          <w:trHeight w:val="340"/>
        </w:trPr>
        <w:tc>
          <w:tcPr>
            <w:tcW w:w="344" w:type="dxa"/>
          </w:tcPr>
          <w:p w14:paraId="3ECAC0CC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6C20A47C" w14:textId="4B73A077" w:rsidR="00733A95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98" w:type="dxa"/>
          </w:tcPr>
          <w:p w14:paraId="7EC358C3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3B530762" w14:textId="27313491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 COMPULSORY</w:t>
            </w:r>
          </w:p>
        </w:tc>
        <w:tc>
          <w:tcPr>
            <w:tcW w:w="902" w:type="dxa"/>
            <w:vMerge/>
          </w:tcPr>
          <w:p w14:paraId="7B4F0873" w14:textId="77777777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28A2911A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2204196B" w14:textId="7FA54B76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</w:p>
        </w:tc>
        <w:tc>
          <w:tcPr>
            <w:tcW w:w="721" w:type="dxa"/>
          </w:tcPr>
          <w:p w14:paraId="034CF6D7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124FD83E" w14:textId="3AA64B15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</w:t>
            </w:r>
          </w:p>
        </w:tc>
        <w:tc>
          <w:tcPr>
            <w:tcW w:w="722" w:type="dxa"/>
          </w:tcPr>
          <w:p w14:paraId="189B2838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1C27891C" w14:textId="1362B0AE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902" w:type="dxa"/>
          </w:tcPr>
          <w:p w14:paraId="4C20CFDD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33C3AEB2" w14:textId="21D32428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</w:p>
        </w:tc>
        <w:tc>
          <w:tcPr>
            <w:tcW w:w="540" w:type="dxa"/>
          </w:tcPr>
          <w:p w14:paraId="3C1EE853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7511ACFD" w14:textId="0C2B2E65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</w:p>
        </w:tc>
        <w:tc>
          <w:tcPr>
            <w:tcW w:w="721" w:type="dxa"/>
          </w:tcPr>
          <w:p w14:paraId="15F5A15C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42266D4E" w14:textId="643CD102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174" w:type="dxa"/>
          </w:tcPr>
          <w:p w14:paraId="24921103" w14:textId="77777777" w:rsidR="00733A95" w:rsidRDefault="00733A95" w:rsidP="00A3741E">
            <w:pPr>
              <w:rPr>
                <w:sz w:val="20"/>
                <w:szCs w:val="20"/>
              </w:rPr>
            </w:pPr>
          </w:p>
          <w:p w14:paraId="573C2BDE" w14:textId="625DBA98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P-| &amp; ||</w:t>
            </w:r>
          </w:p>
        </w:tc>
        <w:tc>
          <w:tcPr>
            <w:tcW w:w="859" w:type="dxa"/>
            <w:vMerge/>
          </w:tcPr>
          <w:p w14:paraId="2A4D0FC0" w14:textId="11591C0B" w:rsidR="00733A95" w:rsidRDefault="00733A95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vMerge/>
          </w:tcPr>
          <w:p w14:paraId="79517AFA" w14:textId="77777777" w:rsidR="00733A95" w:rsidRDefault="00733A95" w:rsidP="00A3741E">
            <w:pPr>
              <w:rPr>
                <w:sz w:val="20"/>
                <w:szCs w:val="20"/>
              </w:rPr>
            </w:pPr>
          </w:p>
        </w:tc>
      </w:tr>
      <w:tr w:rsidR="00B638DD" w14:paraId="170857AF" w14:textId="45E7B4DE" w:rsidTr="00B638DD">
        <w:trPr>
          <w:trHeight w:val="369"/>
        </w:trPr>
        <w:tc>
          <w:tcPr>
            <w:tcW w:w="344" w:type="dxa"/>
          </w:tcPr>
          <w:p w14:paraId="25E71C30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517F5F86" w14:textId="7C06CF01" w:rsidR="005B7793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98" w:type="dxa"/>
          </w:tcPr>
          <w:p w14:paraId="25BA5EBE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1E806B01" w14:textId="79D15E1C" w:rsidR="00733A95" w:rsidRDefault="00733A95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URDU COMPULSORY</w:t>
            </w:r>
          </w:p>
        </w:tc>
        <w:tc>
          <w:tcPr>
            <w:tcW w:w="902" w:type="dxa"/>
          </w:tcPr>
          <w:p w14:paraId="216DADCE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3F95B83D" w14:textId="77777777" w:rsidR="001B689E" w:rsidRDefault="001B689E" w:rsidP="00A3741E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91" w:type="dxa"/>
          </w:tcPr>
          <w:p w14:paraId="6DC9E2CF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750F198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5F544E40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404ADC38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2EF2A8F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7C407E1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5132703B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6ECCA66D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65127FCA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  <w:tr w:rsidR="00B638DD" w14:paraId="4329084B" w14:textId="11BD4BBE" w:rsidTr="00B638DD">
        <w:trPr>
          <w:trHeight w:val="369"/>
        </w:trPr>
        <w:tc>
          <w:tcPr>
            <w:tcW w:w="344" w:type="dxa"/>
          </w:tcPr>
          <w:p w14:paraId="2ECF823D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36189CA8" w14:textId="3A4EB1B8" w:rsidR="005B7793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98" w:type="dxa"/>
          </w:tcPr>
          <w:p w14:paraId="3AD051FD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693EA8D4" w14:textId="64E6311F" w:rsidR="00B638DD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ISLAMIC EDUCATION </w:t>
            </w:r>
          </w:p>
        </w:tc>
        <w:tc>
          <w:tcPr>
            <w:tcW w:w="902" w:type="dxa"/>
          </w:tcPr>
          <w:p w14:paraId="23DFB804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58A3339D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07FFF6CA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01AB5451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24CE4BF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9461B55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31933E02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78BE9A0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3D7D0EE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60F65F5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  <w:tr w:rsidR="00B638DD" w14:paraId="3F936F66" w14:textId="37C728BE" w:rsidTr="00B638DD">
        <w:trPr>
          <w:trHeight w:val="369"/>
        </w:trPr>
        <w:tc>
          <w:tcPr>
            <w:tcW w:w="344" w:type="dxa"/>
          </w:tcPr>
          <w:p w14:paraId="2793EA73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182FECCE" w14:textId="66A233C6" w:rsidR="005B7793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98" w:type="dxa"/>
          </w:tcPr>
          <w:p w14:paraId="6DF766C6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019C6039" w14:textId="472EA514" w:rsidR="00B638DD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PAKISTAN STUDIES </w:t>
            </w:r>
          </w:p>
        </w:tc>
        <w:tc>
          <w:tcPr>
            <w:tcW w:w="902" w:type="dxa"/>
          </w:tcPr>
          <w:p w14:paraId="672425D3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70CBF58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5B982F16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78534B6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2E80F4FB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4430226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39B631CA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1DA0DEE3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3949CB01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6E72D876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  <w:tr w:rsidR="00B638DD" w14:paraId="38AF3734" w14:textId="46E72618" w:rsidTr="00B638DD">
        <w:trPr>
          <w:trHeight w:val="369"/>
        </w:trPr>
        <w:tc>
          <w:tcPr>
            <w:tcW w:w="344" w:type="dxa"/>
          </w:tcPr>
          <w:p w14:paraId="46F87262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16257A18" w14:textId="2C922546" w:rsidR="005B7793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798" w:type="dxa"/>
          </w:tcPr>
          <w:p w14:paraId="37095009" w14:textId="77777777" w:rsidR="00B638DD" w:rsidRDefault="00B638DD" w:rsidP="00A3741E">
            <w:pPr>
              <w:rPr>
                <w:sz w:val="20"/>
                <w:szCs w:val="20"/>
              </w:rPr>
            </w:pPr>
          </w:p>
          <w:p w14:paraId="36C99C9F" w14:textId="637FC083" w:rsidR="005B7793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PHYSICS </w:t>
            </w:r>
          </w:p>
        </w:tc>
        <w:tc>
          <w:tcPr>
            <w:tcW w:w="902" w:type="dxa"/>
          </w:tcPr>
          <w:p w14:paraId="6F8A588D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2973FC6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61A7CE51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7DA2E8C4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6DC8A442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55257F6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03054612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7C5DE1E0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44026014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CAD510B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  <w:tr w:rsidR="00B638DD" w14:paraId="2E2F8CA4" w14:textId="100AE32C" w:rsidTr="00B638DD">
        <w:trPr>
          <w:trHeight w:val="340"/>
        </w:trPr>
        <w:tc>
          <w:tcPr>
            <w:tcW w:w="344" w:type="dxa"/>
          </w:tcPr>
          <w:p w14:paraId="3EC3FB4F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34E594CB" w14:textId="650AF916" w:rsidR="005B7793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798" w:type="dxa"/>
          </w:tcPr>
          <w:p w14:paraId="7B503911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6689ED7C" w14:textId="4FAA2C2C" w:rsidR="00B638DD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CHEMISTRY</w:t>
            </w:r>
          </w:p>
        </w:tc>
        <w:tc>
          <w:tcPr>
            <w:tcW w:w="902" w:type="dxa"/>
          </w:tcPr>
          <w:p w14:paraId="5468A1A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4D0EB4A6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48351F7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390600C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3658FAF5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EA05DFA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3941F28C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3202BD93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121F02F7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0CB9D01A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  <w:tr w:rsidR="00B638DD" w14:paraId="2BF2CDD6" w14:textId="4F712300" w:rsidTr="00B638DD">
        <w:trPr>
          <w:trHeight w:val="340"/>
        </w:trPr>
        <w:tc>
          <w:tcPr>
            <w:tcW w:w="344" w:type="dxa"/>
          </w:tcPr>
          <w:p w14:paraId="7102AE4F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583D695E" w14:textId="0EE60D6E" w:rsidR="00B638DD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798" w:type="dxa"/>
          </w:tcPr>
          <w:p w14:paraId="4E6D7C82" w14:textId="77777777" w:rsidR="005B7793" w:rsidRDefault="005B7793" w:rsidP="00A3741E">
            <w:pPr>
              <w:rPr>
                <w:sz w:val="20"/>
                <w:szCs w:val="20"/>
              </w:rPr>
            </w:pPr>
          </w:p>
          <w:p w14:paraId="4700149D" w14:textId="594E6FFA" w:rsidR="00B638DD" w:rsidRDefault="00B638DD" w:rsidP="00A37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BIOLOGY</w:t>
            </w:r>
          </w:p>
        </w:tc>
        <w:tc>
          <w:tcPr>
            <w:tcW w:w="902" w:type="dxa"/>
          </w:tcPr>
          <w:p w14:paraId="6923A03A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16C6BF11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619CBB87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54D30767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3ECFE0B2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7EBE42E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3F9D988B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1BF1F28D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7AB08975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4258A1A0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  <w:tr w:rsidR="00B638DD" w14:paraId="61D7F7FF" w14:textId="5D3D3CCF" w:rsidTr="00B638DD">
        <w:trPr>
          <w:trHeight w:val="340"/>
        </w:trPr>
        <w:tc>
          <w:tcPr>
            <w:tcW w:w="344" w:type="dxa"/>
          </w:tcPr>
          <w:p w14:paraId="679E43FB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2798" w:type="dxa"/>
          </w:tcPr>
          <w:p w14:paraId="3DA2E5ED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2D5B849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2AFAB0B5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6E59E266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</w:tcPr>
          <w:p w14:paraId="094F4A4F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41E277DD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81D37D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14:paraId="03F43C27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14:paraId="4BB4601C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14:paraId="5BFC83D9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1152A832" w14:textId="77777777" w:rsidR="005B7793" w:rsidRDefault="005B7793" w:rsidP="00A3741E">
            <w:pPr>
              <w:rPr>
                <w:sz w:val="20"/>
                <w:szCs w:val="20"/>
              </w:rPr>
            </w:pPr>
          </w:p>
        </w:tc>
      </w:tr>
    </w:tbl>
    <w:p w14:paraId="7E90D520" w14:textId="77777777" w:rsidR="00A3741E" w:rsidRDefault="00A3741E" w:rsidP="00A3741E">
      <w:pPr>
        <w:rPr>
          <w:sz w:val="20"/>
          <w:szCs w:val="20"/>
        </w:rPr>
      </w:pPr>
    </w:p>
    <w:p w14:paraId="79F05329" w14:textId="5BE496A3" w:rsidR="008F6336" w:rsidRDefault="008F6336" w:rsidP="00A3741E">
      <w:pPr>
        <w:rPr>
          <w:sz w:val="20"/>
          <w:szCs w:val="20"/>
        </w:rPr>
      </w:pPr>
      <w:r>
        <w:rPr>
          <w:sz w:val="20"/>
          <w:szCs w:val="20"/>
        </w:rPr>
        <w:t>Total Marks Obtained ____________________________________________________________________</w:t>
      </w:r>
    </w:p>
    <w:p w14:paraId="5DCC8DB6" w14:textId="77777777" w:rsidR="008F6336" w:rsidRDefault="008F6336" w:rsidP="00A3741E">
      <w:pPr>
        <w:rPr>
          <w:sz w:val="20"/>
          <w:szCs w:val="20"/>
        </w:rPr>
      </w:pPr>
    </w:p>
    <w:p w14:paraId="4C4E86F1" w14:textId="0767BB6E" w:rsidR="008F6336" w:rsidRDefault="008F6336" w:rsidP="00A3741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____________________________________________________________________</w:t>
      </w:r>
    </w:p>
    <w:p w14:paraId="23B59026" w14:textId="599DB6A2" w:rsidR="008F6336" w:rsidRDefault="008F6336" w:rsidP="00A3741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27442BD" w14:textId="53915F8C" w:rsidR="008F6336" w:rsidRDefault="008F6336" w:rsidP="00A3741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____________________________________________________________________</w:t>
      </w:r>
    </w:p>
    <w:p w14:paraId="6CD32746" w14:textId="6B73D2D7" w:rsidR="008F6336" w:rsidRDefault="008F6336" w:rsidP="00A3741E">
      <w:pPr>
        <w:rPr>
          <w:sz w:val="20"/>
          <w:szCs w:val="20"/>
        </w:rPr>
      </w:pPr>
    </w:p>
    <w:p w14:paraId="556C63F6" w14:textId="52CC69EC" w:rsidR="008F6336" w:rsidRDefault="008F6336" w:rsidP="008F6336">
      <w:pPr>
        <w:rPr>
          <w:sz w:val="20"/>
          <w:szCs w:val="20"/>
        </w:rPr>
      </w:pPr>
      <w:r>
        <w:rPr>
          <w:sz w:val="20"/>
          <w:szCs w:val="20"/>
        </w:rPr>
        <w:t>Islamabad Dated _______________</w:t>
      </w:r>
    </w:p>
    <w:p w14:paraId="3A43B6E6" w14:textId="2434CE8C" w:rsidR="00F41DE8" w:rsidRDefault="008F6336" w:rsidP="008F6336">
      <w:pPr>
        <w:rPr>
          <w:sz w:val="16"/>
          <w:szCs w:val="16"/>
        </w:rPr>
      </w:pPr>
      <w:r>
        <w:rPr>
          <w:sz w:val="16"/>
          <w:szCs w:val="16"/>
        </w:rPr>
        <w:t>Note Errors / Omissions ex</w:t>
      </w:r>
      <w:r w:rsidR="008A0393">
        <w:rPr>
          <w:sz w:val="16"/>
          <w:szCs w:val="16"/>
        </w:rPr>
        <w:t>c</w:t>
      </w:r>
      <w:r>
        <w:rPr>
          <w:sz w:val="16"/>
          <w:szCs w:val="16"/>
        </w:rPr>
        <w:t>epted</w:t>
      </w:r>
    </w:p>
    <w:p w14:paraId="7C574169" w14:textId="77777777" w:rsidR="00F41DE8" w:rsidRPr="00F41DE8" w:rsidRDefault="00F41DE8" w:rsidP="00F41DE8">
      <w:pPr>
        <w:rPr>
          <w:sz w:val="16"/>
          <w:szCs w:val="16"/>
        </w:rPr>
      </w:pPr>
    </w:p>
    <w:p w14:paraId="435BD838" w14:textId="77777777" w:rsidR="00F41DE8" w:rsidRPr="00F41DE8" w:rsidRDefault="00F41DE8" w:rsidP="00F41DE8">
      <w:pPr>
        <w:rPr>
          <w:sz w:val="16"/>
          <w:szCs w:val="16"/>
        </w:rPr>
      </w:pPr>
    </w:p>
    <w:p w14:paraId="18E4A5E8" w14:textId="4D3C8636" w:rsidR="00F41DE8" w:rsidRDefault="00F41DE8" w:rsidP="00F41DE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</w:t>
      </w:r>
    </w:p>
    <w:p w14:paraId="22E6F703" w14:textId="119F03A9" w:rsidR="00F41DE8" w:rsidRDefault="00F41DE8" w:rsidP="00F41DE8">
      <w:pPr>
        <w:rPr>
          <w:sz w:val="16"/>
          <w:szCs w:val="16"/>
        </w:rPr>
      </w:pPr>
    </w:p>
    <w:p w14:paraId="1C5C2E82" w14:textId="45034D20" w:rsidR="008F6336" w:rsidRPr="00F41DE8" w:rsidRDefault="00F41DE8" w:rsidP="00F41DE8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CONTROLLER OF EXAMINATION </w:t>
      </w:r>
    </w:p>
    <w:sectPr w:rsidR="008F6336" w:rsidRPr="00F41DE8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CA50E" w14:textId="77777777" w:rsidR="00896274" w:rsidRDefault="00896274">
      <w:pPr>
        <w:spacing w:line="240" w:lineRule="auto"/>
      </w:pPr>
      <w:r>
        <w:separator/>
      </w:r>
    </w:p>
  </w:endnote>
  <w:endnote w:type="continuationSeparator" w:id="0">
    <w:p w14:paraId="7593FB61" w14:textId="77777777" w:rsidR="00896274" w:rsidRDefault="00896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8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2A8F3" w14:textId="77777777" w:rsidR="00896274" w:rsidRDefault="00896274">
      <w:pPr>
        <w:spacing w:line="240" w:lineRule="auto"/>
      </w:pPr>
      <w:r>
        <w:separator/>
      </w:r>
    </w:p>
  </w:footnote>
  <w:footnote w:type="continuationSeparator" w:id="0">
    <w:p w14:paraId="7E351A34" w14:textId="77777777" w:rsidR="00896274" w:rsidRDefault="008962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411B4"/>
    <w:rsid w:val="00055AF8"/>
    <w:rsid w:val="00146525"/>
    <w:rsid w:val="00192073"/>
    <w:rsid w:val="001B689E"/>
    <w:rsid w:val="00236BED"/>
    <w:rsid w:val="002558FA"/>
    <w:rsid w:val="00296EB8"/>
    <w:rsid w:val="002C015A"/>
    <w:rsid w:val="002F6855"/>
    <w:rsid w:val="00323F56"/>
    <w:rsid w:val="00337813"/>
    <w:rsid w:val="00342EE5"/>
    <w:rsid w:val="00354CF8"/>
    <w:rsid w:val="003667F4"/>
    <w:rsid w:val="003C4CC4"/>
    <w:rsid w:val="00477C3F"/>
    <w:rsid w:val="005603AD"/>
    <w:rsid w:val="005B7793"/>
    <w:rsid w:val="005C5F70"/>
    <w:rsid w:val="00616194"/>
    <w:rsid w:val="00617C0C"/>
    <w:rsid w:val="00647EF0"/>
    <w:rsid w:val="00680EEC"/>
    <w:rsid w:val="00690207"/>
    <w:rsid w:val="006A3739"/>
    <w:rsid w:val="006D2DCE"/>
    <w:rsid w:val="006E31EF"/>
    <w:rsid w:val="006F110D"/>
    <w:rsid w:val="00733A95"/>
    <w:rsid w:val="007577D4"/>
    <w:rsid w:val="00793AFB"/>
    <w:rsid w:val="007C352A"/>
    <w:rsid w:val="007D3668"/>
    <w:rsid w:val="008049DB"/>
    <w:rsid w:val="00837ECD"/>
    <w:rsid w:val="0088177C"/>
    <w:rsid w:val="00896274"/>
    <w:rsid w:val="008A0393"/>
    <w:rsid w:val="008A4C1C"/>
    <w:rsid w:val="008F6336"/>
    <w:rsid w:val="00907574"/>
    <w:rsid w:val="00934F6F"/>
    <w:rsid w:val="00954E6F"/>
    <w:rsid w:val="00966901"/>
    <w:rsid w:val="00981A82"/>
    <w:rsid w:val="00A3741E"/>
    <w:rsid w:val="00A93410"/>
    <w:rsid w:val="00AB2125"/>
    <w:rsid w:val="00AC35BA"/>
    <w:rsid w:val="00AD0415"/>
    <w:rsid w:val="00B638DD"/>
    <w:rsid w:val="00B66514"/>
    <w:rsid w:val="00B76A92"/>
    <w:rsid w:val="00B846ED"/>
    <w:rsid w:val="00BB4862"/>
    <w:rsid w:val="00BF2506"/>
    <w:rsid w:val="00C3067E"/>
    <w:rsid w:val="00CD4EDC"/>
    <w:rsid w:val="00CE7F7E"/>
    <w:rsid w:val="00CF07F2"/>
    <w:rsid w:val="00D238BB"/>
    <w:rsid w:val="00D70C13"/>
    <w:rsid w:val="00D75A36"/>
    <w:rsid w:val="00D934CD"/>
    <w:rsid w:val="00DA17FD"/>
    <w:rsid w:val="00E343E5"/>
    <w:rsid w:val="00E510C2"/>
    <w:rsid w:val="00E5785E"/>
    <w:rsid w:val="00E761A7"/>
    <w:rsid w:val="00E9657B"/>
    <w:rsid w:val="00EF4727"/>
    <w:rsid w:val="00F41DE8"/>
    <w:rsid w:val="00F65F80"/>
    <w:rsid w:val="00F81882"/>
    <w:rsid w:val="00FC1399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64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46</cp:revision>
  <dcterms:created xsi:type="dcterms:W3CDTF">2022-06-27T11:56:00Z</dcterms:created>
  <dcterms:modified xsi:type="dcterms:W3CDTF">2022-10-11T17:06:00Z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