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2383BB" w14:textId="7661B3C0" w:rsidR="00690207" w:rsidRDefault="00617C0C" w:rsidP="00617C0C">
      <w:pPr>
        <w:pStyle w:val="Heading1"/>
      </w:pPr>
      <w:r>
        <w:t xml:space="preserve"> </w:t>
      </w:r>
      <w:r w:rsidR="00690207">
        <w:t>{{</w:t>
      </w:r>
      <w:proofErr w:type="spellStart"/>
      <w:r w:rsidR="00690207">
        <w:t>Company_Name</w:t>
      </w:r>
      <w:proofErr w:type="spellEnd"/>
      <w:r w:rsidR="00690207">
        <w:t>}}</w:t>
      </w:r>
    </w:p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12C928BD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p w14:paraId="27BA0FB5" w14:textId="7A1747DC" w:rsidR="008049DB" w:rsidRDefault="002F6855">
            <w:pPr>
              <w:pStyle w:val="Slogan"/>
            </w:pPr>
            <w:r>
              <w:t>{{</w:t>
            </w:r>
            <w:proofErr w:type="spellStart"/>
            <w:r w:rsidR="006F110D" w:rsidRPr="006F110D">
              <w:t>Your</w:t>
            </w:r>
            <w:r w:rsidR="00D238BB">
              <w:t>_</w:t>
            </w:r>
            <w:r w:rsidR="006F110D" w:rsidRPr="006F110D">
              <w:t>Company</w:t>
            </w:r>
            <w:r w:rsidR="00D238BB">
              <w:t>_</w:t>
            </w:r>
            <w:r w:rsidR="006F110D" w:rsidRPr="006F110D">
              <w:t>Slogan</w:t>
            </w:r>
            <w:proofErr w:type="spellEnd"/>
            <w:r>
              <w:t>}}</w:t>
            </w:r>
          </w:p>
          <w:p w14:paraId="27F96614" w14:textId="6FFA790A" w:rsidR="008049DB" w:rsidRDefault="007C352A">
            <w:r>
              <w:t>{{</w:t>
            </w:r>
            <w:proofErr w:type="spellStart"/>
            <w:r w:rsidR="006F110D" w:rsidRPr="006F110D">
              <w:t>Street</w:t>
            </w:r>
            <w:r w:rsidR="00AD0415">
              <w:softHyphen/>
              <w:t>_</w:t>
            </w:r>
            <w:r w:rsidR="006F110D" w:rsidRPr="006F110D">
              <w:t>Address</w:t>
            </w:r>
            <w:proofErr w:type="spellEnd"/>
            <w:r>
              <w:t>}}</w:t>
            </w:r>
          </w:p>
          <w:p w14:paraId="25CDCBA5" w14:textId="476D1132" w:rsidR="00616194" w:rsidRDefault="007C352A">
            <w:r>
              <w:t>{{</w:t>
            </w:r>
            <w:r w:rsidR="006F110D" w:rsidRPr="006F110D">
              <w:t>City</w:t>
            </w:r>
            <w:r>
              <w:t>}}</w:t>
            </w:r>
          </w:p>
          <w:p w14:paraId="630A47E0" w14:textId="32535261" w:rsidR="008049DB" w:rsidRDefault="008049DB"/>
        </w:tc>
        <w:tc>
          <w:tcPr>
            <w:tcW w:w="5048" w:type="dxa"/>
          </w:tcPr>
          <w:p w14:paraId="1C745726" w14:textId="77777777" w:rsidR="008049DB" w:rsidRDefault="00E5785E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90820AEFD44D4161AE8259F02E304BA3"/>
                </w:placeholder>
                <w:temporary/>
                <w:showingPlcHdr/>
                <w15:appearance w15:val="hidden"/>
              </w:sdtPr>
              <w:sdtEndPr/>
              <w:sdtContent>
                <w:r w:rsidR="00CE7F7E">
                  <w:t>INVOICE</w:t>
                </w:r>
              </w:sdtContent>
            </w:sdt>
          </w:p>
          <w:p w14:paraId="364004DA" w14:textId="50A8AD44" w:rsidR="008049DB" w:rsidRDefault="008049DB">
            <w:pPr>
              <w:pStyle w:val="Heading2"/>
              <w:outlineLvl w:val="1"/>
            </w:pPr>
          </w:p>
          <w:p w14:paraId="5106F3F0" w14:textId="3399BB5E" w:rsidR="008049DB" w:rsidRDefault="00E5785E">
            <w:pPr>
              <w:pStyle w:val="Heading2"/>
              <w:outlineLvl w:val="1"/>
            </w:pPr>
            <w:sdt>
              <w:sdtPr>
                <w:alias w:val="Date:"/>
                <w:tag w:val="Date:"/>
                <w:id w:val="677780987"/>
                <w:placeholder>
                  <w:docPart w:val="3D1FD461276143D58AEFFA4541AA8F59"/>
                </w:placeholder>
                <w:temporary/>
                <w:showingPlcHdr/>
                <w15:appearance w15:val="hidden"/>
              </w:sdtPr>
              <w:sdtEndPr/>
              <w:sdtContent>
                <w:r w:rsidR="00CE7F7E">
                  <w:t>Date:</w:t>
                </w:r>
              </w:sdtContent>
            </w:sdt>
            <w:r w:rsidR="006A3739">
              <w:t xml:space="preserve"> </w:t>
            </w:r>
            <w:r w:rsidR="00B846ED">
              <w:t>{{</w:t>
            </w:r>
            <w:r w:rsidR="00B846ED">
              <w:rPr>
                <w:caps w:val="0"/>
              </w:rPr>
              <w:t>Date</w:t>
            </w:r>
            <w:r w:rsidR="00B846ED">
              <w:t>}}</w:t>
            </w:r>
          </w:p>
        </w:tc>
      </w:tr>
      <w:tr w:rsidR="008049DB" w14:paraId="5DD89CEE" w14:textId="77777777" w:rsidTr="00907574">
        <w:trPr>
          <w:trHeight w:val="1440"/>
        </w:trPr>
        <w:tc>
          <w:tcPr>
            <w:tcW w:w="5032" w:type="dxa"/>
          </w:tcPr>
          <w:p w14:paraId="4A2C9960" w14:textId="77777777" w:rsidR="008049DB" w:rsidRDefault="00E5785E">
            <w:pPr>
              <w:pStyle w:val="Heading3"/>
              <w:outlineLvl w:val="2"/>
            </w:pPr>
            <w:sdt>
              <w:sdtPr>
                <w:alias w:val="To:"/>
                <w:tag w:val="To:"/>
                <w:id w:val="1990749598"/>
                <w:placeholder>
                  <w:docPart w:val="B2C9035F6CFC4D238DE08D0D37E8C85C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>To:</w:t>
                </w:r>
              </w:sdtContent>
            </w:sdt>
          </w:p>
          <w:p w14:paraId="2C04D2FD" w14:textId="6646E7FE" w:rsidR="008049DB" w:rsidRDefault="007C352A">
            <w:r>
              <w:t>{{</w:t>
            </w:r>
            <w:proofErr w:type="spellStart"/>
            <w:r w:rsidR="006F110D" w:rsidRPr="006F110D">
              <w:t>Recipient</w:t>
            </w:r>
            <w:r w:rsidR="00AD0415">
              <w:t>_</w:t>
            </w:r>
            <w:r w:rsidR="006F110D" w:rsidRPr="006F110D">
              <w:t>Name</w:t>
            </w:r>
            <w:proofErr w:type="spellEnd"/>
            <w:r>
              <w:t>}}</w:t>
            </w:r>
          </w:p>
          <w:p w14:paraId="501F08F4" w14:textId="7377961B" w:rsidR="008049DB" w:rsidRDefault="007C352A">
            <w:r>
              <w:t>{{</w:t>
            </w:r>
            <w:proofErr w:type="spellStart"/>
            <w:r w:rsidR="00AC35BA" w:rsidRPr="00AC35BA">
              <w:t>Recipient</w:t>
            </w:r>
            <w:r w:rsidR="00AD0415">
              <w:t>_</w:t>
            </w:r>
            <w:r w:rsidR="00AC35BA" w:rsidRPr="00AC35BA">
              <w:t>Company</w:t>
            </w:r>
            <w:r w:rsidR="00AD0415">
              <w:t>_</w:t>
            </w:r>
            <w:r w:rsidR="00AC35BA" w:rsidRPr="00AC35BA">
              <w:t>Name</w:t>
            </w:r>
            <w:proofErr w:type="spellEnd"/>
            <w:r>
              <w:t>}}</w:t>
            </w:r>
          </w:p>
          <w:p w14:paraId="51A758B3" w14:textId="6070851B" w:rsidR="008049DB" w:rsidRDefault="007C352A">
            <w:r>
              <w:t>{{</w:t>
            </w:r>
            <w:proofErr w:type="spellStart"/>
            <w:r w:rsidR="00AC35BA" w:rsidRPr="00AC35BA">
              <w:t>Recipient</w:t>
            </w:r>
            <w:r w:rsidR="00AD0415">
              <w:t>_</w:t>
            </w:r>
            <w:r w:rsidR="00AC35BA" w:rsidRPr="00AC35BA">
              <w:t>Street</w:t>
            </w:r>
            <w:r w:rsidR="00AD0415">
              <w:t>_</w:t>
            </w:r>
            <w:r w:rsidR="00AC35BA" w:rsidRPr="00AC35BA">
              <w:t>Address</w:t>
            </w:r>
            <w:proofErr w:type="spellEnd"/>
            <w:r>
              <w:t>}}</w:t>
            </w:r>
          </w:p>
          <w:p w14:paraId="1C029FA0" w14:textId="67028E20" w:rsidR="00616194" w:rsidRDefault="007C352A">
            <w:r>
              <w:t>{{</w:t>
            </w:r>
            <w:proofErr w:type="spellStart"/>
            <w:r w:rsidR="00236BED">
              <w:t>Recipient_City</w:t>
            </w:r>
            <w:proofErr w:type="spellEnd"/>
            <w:r>
              <w:t>}}</w:t>
            </w:r>
          </w:p>
          <w:p w14:paraId="2BB27360" w14:textId="0E8C7A2F" w:rsidR="008049DB" w:rsidRDefault="008049DB"/>
        </w:tc>
        <w:tc>
          <w:tcPr>
            <w:tcW w:w="5048" w:type="dxa"/>
          </w:tcPr>
          <w:p w14:paraId="74578D67" w14:textId="107A9421" w:rsidR="008049DB" w:rsidRDefault="008049DB"/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49F748F7" w14:textId="77777777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3029ADA4" w14:textId="7A54E153" w:rsidR="008049DB" w:rsidRDefault="008049DB">
            <w:pPr>
              <w:spacing w:line="264" w:lineRule="auto"/>
            </w:pPr>
          </w:p>
        </w:tc>
      </w:tr>
    </w:tbl>
    <w:tbl>
      <w:tblPr>
        <w:tblStyle w:val="GridTable1Light"/>
        <w:tblW w:w="5000" w:type="pct"/>
        <w:tblLayout w:type="fixed"/>
        <w:tblLook w:val="06A0" w:firstRow="1" w:lastRow="0" w:firstColumn="1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833"/>
        <w:gridCol w:w="2055"/>
        <w:gridCol w:w="1957"/>
        <w:gridCol w:w="1467"/>
        <w:gridCol w:w="1413"/>
        <w:gridCol w:w="1345"/>
      </w:tblGrid>
      <w:tr w:rsidR="00966901" w:rsidRPr="00966901" w14:paraId="78D23A54" w14:textId="77777777" w:rsidTr="00966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sdt>
          <w:sdtPr>
            <w:alias w:val="Salesperson:"/>
            <w:tag w:val="Salesperson:"/>
            <w:id w:val="1444961735"/>
            <w:placeholder>
              <w:docPart w:val="2B37665DFCA7418BAA0CA03129C66536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33" w:type="dxa"/>
                <w:tcBorders>
                  <w:bottom w:val="none" w:sz="0" w:space="0" w:color="auto"/>
                </w:tcBorders>
              </w:tcPr>
              <w:p w14:paraId="2EB70426" w14:textId="77777777" w:rsidR="00966901" w:rsidRPr="00966901" w:rsidRDefault="00966901" w:rsidP="002558FA">
                <w:pPr>
                  <w:pStyle w:val="Heading4"/>
                  <w:outlineLvl w:val="3"/>
                </w:pPr>
                <w:r w:rsidRPr="00966901">
                  <w:t>SALESPERSON</w:t>
                </w:r>
              </w:p>
            </w:tc>
          </w:sdtContent>
        </w:sdt>
        <w:tc>
          <w:tcPr>
            <w:tcW w:w="2055" w:type="dxa"/>
            <w:tcBorders>
              <w:bottom w:val="none" w:sz="0" w:space="0" w:color="auto"/>
            </w:tcBorders>
          </w:tcPr>
          <w:p w14:paraId="3E26E62B" w14:textId="77777777" w:rsidR="00966901" w:rsidRPr="00966901" w:rsidRDefault="00E5785E" w:rsidP="002558FA">
            <w:pPr>
              <w:pStyle w:val="Heading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Purchase order number:"/>
                <w:tag w:val="Purchase order number:"/>
                <w:id w:val="367572390"/>
                <w:placeholder>
                  <w:docPart w:val="28F71290DE624851BEBC81C51384B67F"/>
                </w:placeholder>
                <w:temporary/>
                <w:showingPlcHdr/>
                <w15:appearance w15:val="hidden"/>
              </w:sdtPr>
              <w:sdtEndPr/>
              <w:sdtContent>
                <w:r w:rsidR="00966901" w:rsidRPr="00966901">
                  <w:t>P.O. NUMBER</w:t>
                </w:r>
              </w:sdtContent>
            </w:sdt>
          </w:p>
        </w:tc>
        <w:tc>
          <w:tcPr>
            <w:tcW w:w="1957" w:type="dxa"/>
            <w:tcBorders>
              <w:bottom w:val="none" w:sz="0" w:space="0" w:color="auto"/>
            </w:tcBorders>
          </w:tcPr>
          <w:p w14:paraId="7558DA95" w14:textId="77777777" w:rsidR="00966901" w:rsidRPr="00966901" w:rsidRDefault="00E5785E" w:rsidP="002558FA">
            <w:pPr>
              <w:pStyle w:val="Heading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Requisitioner:"/>
                <w:tag w:val="Requisitioner:"/>
                <w:id w:val="-363215838"/>
                <w:placeholder>
                  <w:docPart w:val="E8FB3FCE8E524D5A84BA5620A3868DF8"/>
                </w:placeholder>
                <w:temporary/>
                <w:showingPlcHdr/>
                <w15:appearance w15:val="hidden"/>
              </w:sdtPr>
              <w:sdtEndPr/>
              <w:sdtContent>
                <w:r w:rsidR="00966901" w:rsidRPr="00966901">
                  <w:t>REQUISITIONER</w:t>
                </w:r>
              </w:sdtContent>
            </w:sdt>
          </w:p>
        </w:tc>
        <w:tc>
          <w:tcPr>
            <w:tcW w:w="1467" w:type="dxa"/>
            <w:tcBorders>
              <w:bottom w:val="none" w:sz="0" w:space="0" w:color="auto"/>
            </w:tcBorders>
          </w:tcPr>
          <w:p w14:paraId="6CC67399" w14:textId="77777777" w:rsidR="00966901" w:rsidRPr="00966901" w:rsidRDefault="00E5785E" w:rsidP="002558FA">
            <w:pPr>
              <w:pStyle w:val="Heading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Shipped via:"/>
                <w:tag w:val="Shipped via:"/>
                <w:id w:val="-336917973"/>
                <w:placeholder>
                  <w:docPart w:val="71FB5169B78745F1A657EDECBAC440CA"/>
                </w:placeholder>
                <w:temporary/>
                <w:showingPlcHdr/>
                <w15:appearance w15:val="hidden"/>
              </w:sdtPr>
              <w:sdtEndPr/>
              <w:sdtContent>
                <w:r w:rsidR="00966901" w:rsidRPr="00966901">
                  <w:t>SHIPPED VIA</w:t>
                </w:r>
              </w:sdtContent>
            </w:sdt>
          </w:p>
        </w:tc>
        <w:tc>
          <w:tcPr>
            <w:tcW w:w="1413" w:type="dxa"/>
            <w:tcBorders>
              <w:bottom w:val="none" w:sz="0" w:space="0" w:color="auto"/>
            </w:tcBorders>
          </w:tcPr>
          <w:p w14:paraId="144D9CF6" w14:textId="77777777" w:rsidR="00966901" w:rsidRPr="00966901" w:rsidRDefault="00E5785E" w:rsidP="002558FA">
            <w:pPr>
              <w:pStyle w:val="Heading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Free on board point:"/>
                <w:tag w:val="Free on board point:"/>
                <w:id w:val="-169252815"/>
                <w:placeholder>
                  <w:docPart w:val="217AF2828459487BAFAE37F4EB95574C"/>
                </w:placeholder>
                <w:temporary/>
                <w:showingPlcHdr/>
                <w15:appearance w15:val="hidden"/>
              </w:sdtPr>
              <w:sdtEndPr/>
              <w:sdtContent>
                <w:r w:rsidR="00966901" w:rsidRPr="00966901">
                  <w:t>F.O.B. POINT</w:t>
                </w:r>
              </w:sdtContent>
            </w:sdt>
          </w:p>
        </w:tc>
        <w:tc>
          <w:tcPr>
            <w:tcW w:w="1345" w:type="dxa"/>
            <w:tcBorders>
              <w:bottom w:val="none" w:sz="0" w:space="0" w:color="auto"/>
            </w:tcBorders>
          </w:tcPr>
          <w:p w14:paraId="008B3DE5" w14:textId="77777777" w:rsidR="00966901" w:rsidRPr="00966901" w:rsidRDefault="00E5785E" w:rsidP="002558FA">
            <w:pPr>
              <w:pStyle w:val="Heading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Quotation terms:"/>
                <w:tag w:val="Quotation terms:"/>
                <w:id w:val="1351061489"/>
                <w:placeholder>
                  <w:docPart w:val="71EBAD1ECF4B4053A13CA9A550C29FE2"/>
                </w:placeholder>
                <w:temporary/>
                <w:showingPlcHdr/>
                <w15:appearance w15:val="hidden"/>
              </w:sdtPr>
              <w:sdtEndPr/>
              <w:sdtContent>
                <w:r w:rsidR="00966901" w:rsidRPr="00966901">
                  <w:t>TERMS</w:t>
                </w:r>
              </w:sdtContent>
            </w:sdt>
          </w:p>
        </w:tc>
      </w:tr>
      <w:tr w:rsidR="00966901" w14:paraId="3B095BF0" w14:textId="77777777" w:rsidTr="0096690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341494F0" w14:textId="77777777" w:rsidR="00966901" w:rsidRDefault="00966901" w:rsidP="00966901">
            <w:pPr>
              <w:spacing w:line="264" w:lineRule="auto"/>
            </w:pPr>
          </w:p>
        </w:tc>
        <w:tc>
          <w:tcPr>
            <w:tcW w:w="2055" w:type="dxa"/>
          </w:tcPr>
          <w:p w14:paraId="14A29A46" w14:textId="77777777" w:rsidR="00966901" w:rsidRDefault="00966901" w:rsidP="00966901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7" w:type="dxa"/>
          </w:tcPr>
          <w:p w14:paraId="3D05362A" w14:textId="77777777" w:rsidR="00966901" w:rsidRDefault="00966901" w:rsidP="00966901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0BFBAEB8" w14:textId="77777777" w:rsidR="00966901" w:rsidRDefault="00966901" w:rsidP="00966901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3" w:type="dxa"/>
          </w:tcPr>
          <w:p w14:paraId="516A8AEE" w14:textId="77777777" w:rsidR="00966901" w:rsidRDefault="00966901" w:rsidP="00966901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alias w:val="Enter here:"/>
            <w:tag w:val="Enter here:"/>
            <w:id w:val="-1148594671"/>
            <w:placeholder>
              <w:docPart w:val="92DA83B78D5743AD91B99B92F8243B7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345" w:type="dxa"/>
              </w:tcPr>
              <w:p w14:paraId="7F60AE3D" w14:textId="77777777" w:rsidR="00966901" w:rsidRDefault="00966901" w:rsidP="00966901">
                <w:pPr>
                  <w:spacing w:line="264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Due on receipt</w:t>
                </w:r>
              </w:p>
            </w:tc>
          </w:sdtContent>
        </w:sdt>
      </w:tr>
    </w:tbl>
    <w:p w14:paraId="7118D0BD" w14:textId="77777777" w:rsidR="00966901" w:rsidRDefault="00966901"/>
    <w:tbl>
      <w:tblPr>
        <w:tblStyle w:val="GridTable1Light"/>
        <w:tblW w:w="0" w:type="auto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5501"/>
        <w:gridCol w:w="1404"/>
        <w:gridCol w:w="1348"/>
      </w:tblGrid>
      <w:tr w:rsidR="008049DB" w14:paraId="36C5CEFA" w14:textId="77777777" w:rsidTr="00255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600CD898" w14:textId="77777777" w:rsidR="008049DB" w:rsidRDefault="00E5785E">
            <w:pPr>
              <w:pStyle w:val="Heading4"/>
              <w:outlineLvl w:val="3"/>
            </w:pPr>
            <w:sdt>
              <w:sdtPr>
                <w:alias w:val="Quantity:"/>
                <w:tag w:val="Quantity:"/>
                <w:id w:val="-1738312568"/>
                <w:placeholder>
                  <w:docPart w:val="7BEF605BDFE8440D9C1F17790581D9C3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QUANTITY</w:t>
                </w:r>
              </w:sdtContent>
            </w:sdt>
          </w:p>
        </w:tc>
        <w:tc>
          <w:tcPr>
            <w:tcW w:w="5501" w:type="dxa"/>
          </w:tcPr>
          <w:p w14:paraId="67DE3BD3" w14:textId="77777777" w:rsidR="008049DB" w:rsidRDefault="00E5785E">
            <w:pPr>
              <w:pStyle w:val="Heading4"/>
              <w:outlineLvl w:val="3"/>
            </w:pPr>
            <w:sdt>
              <w:sdtPr>
                <w:alias w:val="Description:"/>
                <w:tag w:val="Description:"/>
                <w:id w:val="1198742974"/>
                <w:placeholder>
                  <w:docPart w:val="D2E1C033290B4D46BDEABE6B4DBB5829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DESCRIPTION</w:t>
                </w:r>
              </w:sdtContent>
            </w:sdt>
          </w:p>
        </w:tc>
        <w:tc>
          <w:tcPr>
            <w:tcW w:w="1404" w:type="dxa"/>
          </w:tcPr>
          <w:p w14:paraId="53A9EA1D" w14:textId="77777777" w:rsidR="008049DB" w:rsidRDefault="00E5785E">
            <w:pPr>
              <w:pStyle w:val="Heading4"/>
              <w:outlineLvl w:val="3"/>
            </w:pPr>
            <w:sdt>
              <w:sdtPr>
                <w:alias w:val="Unit price:"/>
                <w:tag w:val="Unit price:"/>
                <w:id w:val="1604447165"/>
                <w:placeholder>
                  <w:docPart w:val="1C8693921D034CA49EFEDD7CA895CAD7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UNIT PRICE</w:t>
                </w:r>
              </w:sdtContent>
            </w:sdt>
          </w:p>
        </w:tc>
        <w:tc>
          <w:tcPr>
            <w:tcW w:w="1348" w:type="dxa"/>
          </w:tcPr>
          <w:p w14:paraId="388739EB" w14:textId="77777777" w:rsidR="008049DB" w:rsidRDefault="00E5785E">
            <w:pPr>
              <w:pStyle w:val="Heading4"/>
              <w:outlineLvl w:val="3"/>
            </w:pPr>
            <w:sdt>
              <w:sdtPr>
                <w:alias w:val="Total:"/>
                <w:tag w:val="Total:"/>
                <w:id w:val="-150831350"/>
                <w:placeholder>
                  <w:docPart w:val="357FCA0840AD41D1A2DF846C179157AA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TOTAL</w:t>
                </w:r>
              </w:sdtContent>
            </w:sdt>
          </w:p>
        </w:tc>
      </w:tr>
      <w:tr w:rsidR="008049DB" w14:paraId="5574B10D" w14:textId="77777777" w:rsidTr="002558FA">
        <w:tc>
          <w:tcPr>
            <w:tcW w:w="1817" w:type="dxa"/>
          </w:tcPr>
          <w:p w14:paraId="5DA22828" w14:textId="77777777" w:rsidR="008049DB" w:rsidRDefault="008049DB">
            <w:pPr>
              <w:pStyle w:val="Quantity"/>
            </w:pPr>
          </w:p>
        </w:tc>
        <w:tc>
          <w:tcPr>
            <w:tcW w:w="5501" w:type="dxa"/>
          </w:tcPr>
          <w:p w14:paraId="30EB707B" w14:textId="77777777" w:rsidR="008049DB" w:rsidRDefault="008049DB"/>
        </w:tc>
        <w:tc>
          <w:tcPr>
            <w:tcW w:w="1404" w:type="dxa"/>
          </w:tcPr>
          <w:p w14:paraId="5346F261" w14:textId="77777777" w:rsidR="008049DB" w:rsidRDefault="008049DB">
            <w:pPr>
              <w:pStyle w:val="Amount"/>
            </w:pPr>
          </w:p>
        </w:tc>
        <w:tc>
          <w:tcPr>
            <w:tcW w:w="1348" w:type="dxa"/>
          </w:tcPr>
          <w:p w14:paraId="63CD48F4" w14:textId="77777777" w:rsidR="008049DB" w:rsidRDefault="008049DB">
            <w:pPr>
              <w:pStyle w:val="Amount"/>
            </w:pPr>
          </w:p>
        </w:tc>
      </w:tr>
      <w:tr w:rsidR="008049DB" w14:paraId="31B7D077" w14:textId="77777777" w:rsidTr="002558FA">
        <w:tc>
          <w:tcPr>
            <w:tcW w:w="1817" w:type="dxa"/>
          </w:tcPr>
          <w:p w14:paraId="78B91596" w14:textId="77777777" w:rsidR="008049DB" w:rsidRDefault="008049DB">
            <w:pPr>
              <w:pStyle w:val="Quantity"/>
            </w:pPr>
          </w:p>
        </w:tc>
        <w:tc>
          <w:tcPr>
            <w:tcW w:w="5501" w:type="dxa"/>
          </w:tcPr>
          <w:p w14:paraId="6F7E21D6" w14:textId="77777777" w:rsidR="008049DB" w:rsidRDefault="008049DB"/>
        </w:tc>
        <w:tc>
          <w:tcPr>
            <w:tcW w:w="1404" w:type="dxa"/>
          </w:tcPr>
          <w:p w14:paraId="54E502CE" w14:textId="77777777" w:rsidR="008049DB" w:rsidRDefault="008049DB">
            <w:pPr>
              <w:pStyle w:val="Amount"/>
            </w:pPr>
          </w:p>
        </w:tc>
        <w:tc>
          <w:tcPr>
            <w:tcW w:w="1348" w:type="dxa"/>
          </w:tcPr>
          <w:p w14:paraId="70A9809C" w14:textId="77777777" w:rsidR="008049DB" w:rsidRDefault="008049DB">
            <w:pPr>
              <w:pStyle w:val="Amount"/>
            </w:pPr>
          </w:p>
        </w:tc>
      </w:tr>
      <w:tr w:rsidR="008049DB" w14:paraId="13101B99" w14:textId="77777777" w:rsidTr="002558FA">
        <w:tc>
          <w:tcPr>
            <w:tcW w:w="1817" w:type="dxa"/>
          </w:tcPr>
          <w:p w14:paraId="73C53F5E" w14:textId="77777777" w:rsidR="008049DB" w:rsidRDefault="008049DB">
            <w:pPr>
              <w:pStyle w:val="Quantity"/>
            </w:pPr>
          </w:p>
        </w:tc>
        <w:tc>
          <w:tcPr>
            <w:tcW w:w="5501" w:type="dxa"/>
          </w:tcPr>
          <w:p w14:paraId="711CE6B1" w14:textId="77777777" w:rsidR="008049DB" w:rsidRDefault="008049DB"/>
        </w:tc>
        <w:tc>
          <w:tcPr>
            <w:tcW w:w="1404" w:type="dxa"/>
          </w:tcPr>
          <w:p w14:paraId="7CCB03B7" w14:textId="77777777" w:rsidR="008049DB" w:rsidRDefault="008049DB">
            <w:pPr>
              <w:pStyle w:val="Amount"/>
            </w:pPr>
          </w:p>
        </w:tc>
        <w:tc>
          <w:tcPr>
            <w:tcW w:w="1348" w:type="dxa"/>
          </w:tcPr>
          <w:p w14:paraId="135A8795" w14:textId="77777777" w:rsidR="008049DB" w:rsidRDefault="008049DB">
            <w:pPr>
              <w:pStyle w:val="Amount"/>
            </w:pPr>
          </w:p>
        </w:tc>
      </w:tr>
      <w:tr w:rsidR="008049DB" w14:paraId="2F76C92A" w14:textId="77777777" w:rsidTr="002558FA">
        <w:tc>
          <w:tcPr>
            <w:tcW w:w="1817" w:type="dxa"/>
          </w:tcPr>
          <w:p w14:paraId="6BFF8675" w14:textId="77777777" w:rsidR="008049DB" w:rsidRDefault="008049DB">
            <w:pPr>
              <w:pStyle w:val="Quantity"/>
            </w:pPr>
          </w:p>
        </w:tc>
        <w:tc>
          <w:tcPr>
            <w:tcW w:w="5501" w:type="dxa"/>
          </w:tcPr>
          <w:p w14:paraId="44D63A74" w14:textId="77777777" w:rsidR="008049DB" w:rsidRDefault="008049DB"/>
        </w:tc>
        <w:tc>
          <w:tcPr>
            <w:tcW w:w="1404" w:type="dxa"/>
          </w:tcPr>
          <w:p w14:paraId="698D4908" w14:textId="77777777" w:rsidR="008049DB" w:rsidRDefault="008049DB">
            <w:pPr>
              <w:pStyle w:val="Amount"/>
            </w:pPr>
          </w:p>
        </w:tc>
        <w:tc>
          <w:tcPr>
            <w:tcW w:w="1348" w:type="dxa"/>
          </w:tcPr>
          <w:p w14:paraId="6C37B063" w14:textId="77777777" w:rsidR="008049DB" w:rsidRDefault="008049DB">
            <w:pPr>
              <w:pStyle w:val="Amount"/>
            </w:pPr>
          </w:p>
        </w:tc>
      </w:tr>
      <w:tr w:rsidR="008049DB" w14:paraId="573B1E38" w14:textId="77777777" w:rsidTr="002558FA">
        <w:tc>
          <w:tcPr>
            <w:tcW w:w="1817" w:type="dxa"/>
          </w:tcPr>
          <w:p w14:paraId="7B102C31" w14:textId="77777777" w:rsidR="008049DB" w:rsidRDefault="008049DB">
            <w:pPr>
              <w:pStyle w:val="Quantity"/>
            </w:pPr>
          </w:p>
        </w:tc>
        <w:tc>
          <w:tcPr>
            <w:tcW w:w="5501" w:type="dxa"/>
          </w:tcPr>
          <w:p w14:paraId="367C4F22" w14:textId="77777777" w:rsidR="008049DB" w:rsidRDefault="008049DB"/>
        </w:tc>
        <w:tc>
          <w:tcPr>
            <w:tcW w:w="1404" w:type="dxa"/>
          </w:tcPr>
          <w:p w14:paraId="59F4A497" w14:textId="77777777" w:rsidR="008049DB" w:rsidRDefault="008049DB">
            <w:pPr>
              <w:pStyle w:val="Amount"/>
            </w:pPr>
          </w:p>
        </w:tc>
        <w:tc>
          <w:tcPr>
            <w:tcW w:w="1348" w:type="dxa"/>
          </w:tcPr>
          <w:p w14:paraId="195B1B83" w14:textId="77777777" w:rsidR="008049DB" w:rsidRDefault="008049DB">
            <w:pPr>
              <w:pStyle w:val="Amount"/>
            </w:pPr>
          </w:p>
        </w:tc>
      </w:tr>
      <w:tr w:rsidR="008049DB" w14:paraId="52FE720A" w14:textId="77777777" w:rsidTr="002558FA">
        <w:tc>
          <w:tcPr>
            <w:tcW w:w="1817" w:type="dxa"/>
          </w:tcPr>
          <w:p w14:paraId="12033BF0" w14:textId="77777777" w:rsidR="008049DB" w:rsidRDefault="008049DB">
            <w:pPr>
              <w:pStyle w:val="Quantity"/>
            </w:pPr>
          </w:p>
        </w:tc>
        <w:tc>
          <w:tcPr>
            <w:tcW w:w="5501" w:type="dxa"/>
          </w:tcPr>
          <w:p w14:paraId="211F27C1" w14:textId="77777777" w:rsidR="008049DB" w:rsidRDefault="008049DB"/>
        </w:tc>
        <w:tc>
          <w:tcPr>
            <w:tcW w:w="1404" w:type="dxa"/>
          </w:tcPr>
          <w:p w14:paraId="4344C81E" w14:textId="77777777" w:rsidR="008049DB" w:rsidRDefault="008049DB">
            <w:pPr>
              <w:pStyle w:val="Amount"/>
            </w:pPr>
          </w:p>
        </w:tc>
        <w:tc>
          <w:tcPr>
            <w:tcW w:w="1348" w:type="dxa"/>
          </w:tcPr>
          <w:p w14:paraId="40BDF8CC" w14:textId="77777777" w:rsidR="008049DB" w:rsidRDefault="008049DB">
            <w:pPr>
              <w:pStyle w:val="Amount"/>
            </w:pPr>
          </w:p>
        </w:tc>
      </w:tr>
      <w:tr w:rsidR="008049DB" w14:paraId="66941A54" w14:textId="77777777" w:rsidTr="002558FA">
        <w:tc>
          <w:tcPr>
            <w:tcW w:w="1817" w:type="dxa"/>
          </w:tcPr>
          <w:p w14:paraId="0669D1DD" w14:textId="77777777" w:rsidR="008049DB" w:rsidRDefault="008049DB">
            <w:pPr>
              <w:pStyle w:val="Quantity"/>
            </w:pPr>
          </w:p>
        </w:tc>
        <w:tc>
          <w:tcPr>
            <w:tcW w:w="5501" w:type="dxa"/>
          </w:tcPr>
          <w:p w14:paraId="24A4B1CD" w14:textId="77777777" w:rsidR="008049DB" w:rsidRDefault="008049DB"/>
        </w:tc>
        <w:tc>
          <w:tcPr>
            <w:tcW w:w="1404" w:type="dxa"/>
          </w:tcPr>
          <w:p w14:paraId="5D45C6E2" w14:textId="77777777" w:rsidR="008049DB" w:rsidRDefault="008049DB">
            <w:pPr>
              <w:pStyle w:val="Amount"/>
            </w:pPr>
          </w:p>
        </w:tc>
        <w:tc>
          <w:tcPr>
            <w:tcW w:w="1348" w:type="dxa"/>
          </w:tcPr>
          <w:p w14:paraId="58EBBBE5" w14:textId="77777777" w:rsidR="008049DB" w:rsidRDefault="008049DB">
            <w:pPr>
              <w:pStyle w:val="Amount"/>
            </w:pPr>
          </w:p>
        </w:tc>
      </w:tr>
      <w:tr w:rsidR="008049DB" w14:paraId="729EFA1C" w14:textId="77777777" w:rsidTr="002558FA">
        <w:tc>
          <w:tcPr>
            <w:tcW w:w="1817" w:type="dxa"/>
          </w:tcPr>
          <w:p w14:paraId="5AC2F60F" w14:textId="77777777" w:rsidR="008049DB" w:rsidRDefault="008049DB">
            <w:pPr>
              <w:pStyle w:val="Quantity"/>
            </w:pPr>
          </w:p>
        </w:tc>
        <w:tc>
          <w:tcPr>
            <w:tcW w:w="5501" w:type="dxa"/>
          </w:tcPr>
          <w:p w14:paraId="04668CB9" w14:textId="77777777" w:rsidR="008049DB" w:rsidRDefault="008049DB"/>
        </w:tc>
        <w:tc>
          <w:tcPr>
            <w:tcW w:w="1404" w:type="dxa"/>
          </w:tcPr>
          <w:p w14:paraId="6D313E91" w14:textId="77777777" w:rsidR="008049DB" w:rsidRDefault="008049DB">
            <w:pPr>
              <w:pStyle w:val="Amount"/>
            </w:pPr>
          </w:p>
        </w:tc>
        <w:tc>
          <w:tcPr>
            <w:tcW w:w="1348" w:type="dxa"/>
          </w:tcPr>
          <w:p w14:paraId="153A24B5" w14:textId="77777777" w:rsidR="008049DB" w:rsidRDefault="008049DB">
            <w:pPr>
              <w:pStyle w:val="Amount"/>
            </w:pPr>
          </w:p>
        </w:tc>
      </w:tr>
    </w:tbl>
    <w:tbl>
      <w:tblPr>
        <w:tblStyle w:val="PlainTabl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909"/>
        <w:gridCol w:w="1349"/>
      </w:tblGrid>
      <w:tr w:rsidR="008049DB" w14:paraId="12D8A7A3" w14:textId="77777777" w:rsidTr="00966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57EDF384" w14:textId="77777777" w:rsidR="008049DB" w:rsidRDefault="008049DB">
            <w:pPr>
              <w:spacing w:line="264" w:lineRule="auto"/>
            </w:pPr>
          </w:p>
        </w:tc>
        <w:sdt>
          <w:sdtPr>
            <w:alias w:val="Subtotal:"/>
            <w:tag w:val="Subtotal:"/>
            <w:id w:val="2136441839"/>
            <w:placeholder>
              <w:docPart w:val="B60E7600F5DD4294AC406058AEE1E58A"/>
            </w:placeholder>
            <w:temporary/>
            <w:showingPlcHdr/>
            <w15:appearance w15:val="hidden"/>
          </w:sdtPr>
          <w:sdtEndPr/>
          <w:sdtContent>
            <w:tc>
              <w:tcPr>
                <w:tcW w:w="6909" w:type="dxa"/>
                <w:tcBorders>
                  <w:right w:val="single" w:sz="4" w:space="0" w:color="A6A6A6" w:themeColor="background1" w:themeShade="A6"/>
                </w:tcBorders>
              </w:tcPr>
              <w:p w14:paraId="5EA3E5CB" w14:textId="77777777" w:rsidR="008049DB" w:rsidRDefault="00934F6F">
                <w:pPr>
                  <w:pStyle w:val="Heading2"/>
                  <w:spacing w:line="264" w:lineRule="auto"/>
                  <w:outlineLvl w:val="1"/>
                </w:pPr>
                <w:r>
                  <w:t>SUBTOTAL</w:t>
                </w:r>
              </w:p>
            </w:tc>
          </w:sdtContent>
        </w:sdt>
        <w:tc>
          <w:tcPr>
            <w:tcW w:w="1349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B38A97" w14:textId="77777777" w:rsidR="008049DB" w:rsidRDefault="008049DB">
            <w:pPr>
              <w:pStyle w:val="Amount"/>
              <w:spacing w:line="264" w:lineRule="auto"/>
            </w:pPr>
          </w:p>
        </w:tc>
      </w:tr>
      <w:tr w:rsidR="008049DB" w14:paraId="1132ADE5" w14:textId="77777777" w:rsidTr="00966901">
        <w:tc>
          <w:tcPr>
            <w:tcW w:w="1817" w:type="dxa"/>
          </w:tcPr>
          <w:p w14:paraId="1CA3D775" w14:textId="77777777" w:rsidR="008049DB" w:rsidRDefault="008049DB">
            <w:pPr>
              <w:spacing w:line="264" w:lineRule="auto"/>
            </w:pPr>
          </w:p>
        </w:tc>
        <w:tc>
          <w:tcPr>
            <w:tcW w:w="6909" w:type="dxa"/>
            <w:tcBorders>
              <w:right w:val="single" w:sz="4" w:space="0" w:color="A6A6A6" w:themeColor="background1" w:themeShade="A6"/>
            </w:tcBorders>
          </w:tcPr>
          <w:p w14:paraId="548D62AB" w14:textId="77777777" w:rsidR="008049DB" w:rsidRDefault="00E5785E">
            <w:pPr>
              <w:pStyle w:val="Heading2"/>
              <w:spacing w:line="264" w:lineRule="auto"/>
              <w:outlineLvl w:val="1"/>
            </w:pPr>
            <w:sdt>
              <w:sdtPr>
                <w:alias w:val="Sales tax:"/>
                <w:tag w:val="Sales tax:"/>
                <w:id w:val="-578517216"/>
                <w:placeholder>
                  <w:docPart w:val="CE7C28924670430E907914B5583D61FA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SALES TAX</w:t>
                </w:r>
              </w:sdtContent>
            </w:sdt>
          </w:p>
        </w:tc>
        <w:tc>
          <w:tcPr>
            <w:tcW w:w="13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F0F18AE" w14:textId="77777777" w:rsidR="008049DB" w:rsidRDefault="008049DB">
            <w:pPr>
              <w:pStyle w:val="Amount"/>
              <w:spacing w:line="264" w:lineRule="auto"/>
            </w:pPr>
          </w:p>
        </w:tc>
      </w:tr>
      <w:tr w:rsidR="008049DB" w14:paraId="79588F00" w14:textId="77777777" w:rsidTr="00966901">
        <w:tc>
          <w:tcPr>
            <w:tcW w:w="1817" w:type="dxa"/>
          </w:tcPr>
          <w:p w14:paraId="6045E622" w14:textId="77777777" w:rsidR="008049DB" w:rsidRDefault="008049DB">
            <w:pPr>
              <w:spacing w:line="264" w:lineRule="auto"/>
            </w:pPr>
          </w:p>
        </w:tc>
        <w:tc>
          <w:tcPr>
            <w:tcW w:w="6909" w:type="dxa"/>
            <w:tcBorders>
              <w:right w:val="single" w:sz="4" w:space="0" w:color="A6A6A6" w:themeColor="background1" w:themeShade="A6"/>
            </w:tcBorders>
          </w:tcPr>
          <w:p w14:paraId="749A8C2D" w14:textId="77777777" w:rsidR="008049DB" w:rsidRDefault="00E5785E">
            <w:pPr>
              <w:pStyle w:val="Heading2"/>
              <w:spacing w:line="264" w:lineRule="auto"/>
              <w:outlineLvl w:val="1"/>
            </w:pPr>
            <w:sdt>
              <w:sdtPr>
                <w:alias w:val="Shipping and handling:"/>
                <w:tag w:val="Shipping and handling:"/>
                <w:id w:val="-1692443947"/>
                <w:placeholder>
                  <w:docPart w:val="ABA66561F9244F4880BFFB61734DCD27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SHIPPING &amp; HANDLING</w:t>
                </w:r>
              </w:sdtContent>
            </w:sdt>
          </w:p>
        </w:tc>
        <w:tc>
          <w:tcPr>
            <w:tcW w:w="13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80094C7" w14:textId="77777777" w:rsidR="008049DB" w:rsidRDefault="008049DB">
            <w:pPr>
              <w:pStyle w:val="Amount"/>
              <w:spacing w:line="264" w:lineRule="auto"/>
            </w:pPr>
          </w:p>
        </w:tc>
      </w:tr>
      <w:tr w:rsidR="008049DB" w14:paraId="134CF844" w14:textId="77777777" w:rsidTr="00966901">
        <w:tc>
          <w:tcPr>
            <w:tcW w:w="1817" w:type="dxa"/>
          </w:tcPr>
          <w:p w14:paraId="5572E4BD" w14:textId="77777777" w:rsidR="008049DB" w:rsidRDefault="008049DB">
            <w:pPr>
              <w:spacing w:line="264" w:lineRule="auto"/>
            </w:pPr>
          </w:p>
        </w:tc>
        <w:tc>
          <w:tcPr>
            <w:tcW w:w="6909" w:type="dxa"/>
            <w:tcBorders>
              <w:right w:val="single" w:sz="4" w:space="0" w:color="A6A6A6" w:themeColor="background1" w:themeShade="A6"/>
            </w:tcBorders>
          </w:tcPr>
          <w:p w14:paraId="33BE1CAC" w14:textId="77777777" w:rsidR="008049DB" w:rsidRDefault="00E5785E">
            <w:pPr>
              <w:pStyle w:val="Heading2"/>
              <w:spacing w:line="264" w:lineRule="auto"/>
              <w:outlineLvl w:val="1"/>
            </w:pPr>
            <w:sdt>
              <w:sdtPr>
                <w:alias w:val="Total due:"/>
                <w:tag w:val="Total due:"/>
                <w:id w:val="2003691622"/>
                <w:placeholder>
                  <w:docPart w:val="0EFCA251E9BB492FBB700B5BF6A338B7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TOTAL due</w:t>
                </w:r>
              </w:sdtContent>
            </w:sdt>
          </w:p>
        </w:tc>
        <w:tc>
          <w:tcPr>
            <w:tcW w:w="13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F5ECF8C" w14:textId="77777777" w:rsidR="008049DB" w:rsidRDefault="008049DB">
            <w:pPr>
              <w:pStyle w:val="Amount"/>
              <w:spacing w:line="264" w:lineRule="auto"/>
            </w:pPr>
          </w:p>
        </w:tc>
      </w:tr>
    </w:tbl>
    <w:p w14:paraId="5CE289F0" w14:textId="47D818B5" w:rsidR="008049DB" w:rsidRDefault="00E5785E" w:rsidP="00E761A7">
      <w:pPr>
        <w:pStyle w:val="Instructions"/>
      </w:pPr>
      <w:sdt>
        <w:sdtPr>
          <w:alias w:val="Make all checks payable to:"/>
          <w:tag w:val="Make all checks payable to:"/>
          <w:id w:val="1506397642"/>
          <w:placeholder>
            <w:docPart w:val="A2A16665CB414E93A0C50EE0ECC980E4"/>
          </w:placeholder>
          <w:temporary/>
          <w:showingPlcHdr/>
          <w15:appearance w15:val="hidden"/>
        </w:sdtPr>
        <w:sdtEndPr/>
        <w:sdtContent>
          <w:r w:rsidR="00616194">
            <w:t>Make all checks payable to</w:t>
          </w:r>
        </w:sdtContent>
      </w:sdt>
      <w:r w:rsidR="006E31EF">
        <w:t xml:space="preserve"> {{</w:t>
      </w:r>
      <w:proofErr w:type="spellStart"/>
      <w:r w:rsidR="006E31EF">
        <w:t>Company_Name</w:t>
      </w:r>
      <w:proofErr w:type="spellEnd"/>
      <w:r w:rsidR="006E31EF">
        <w:t>}}</w:t>
      </w:r>
    </w:p>
    <w:p w14:paraId="20DF84C0" w14:textId="77777777" w:rsidR="00FC1399" w:rsidRDefault="00FC1399" w:rsidP="00F81882">
      <w:pPr>
        <w:pStyle w:val="Instructions"/>
        <w:jc w:val="center"/>
      </w:pPr>
      <w:bookmarkStart w:id="0" w:name="_GoBack"/>
      <w:bookmarkEnd w:id="0"/>
    </w:p>
    <w:p w14:paraId="39F48068" w14:textId="41627520" w:rsidR="00FC1399" w:rsidRDefault="00FC1399" w:rsidP="00E761A7">
      <w:pPr>
        <w:pStyle w:val="Instructions"/>
      </w:pPr>
      <w:r>
        <w:t xml:space="preserve">And the Developer </w:t>
      </w:r>
      <w:proofErr w:type="gramStart"/>
      <w:r>
        <w:t>is :</w:t>
      </w:r>
      <w:proofErr w:type="gramEnd"/>
      <w:r>
        <w:t xml:space="preserve"> {{</w:t>
      </w:r>
      <w:proofErr w:type="spellStart"/>
      <w:r>
        <w:t>Developer_Name</w:t>
      </w:r>
      <w:proofErr w:type="spellEnd"/>
      <w:r>
        <w:t>}}</w:t>
      </w:r>
    </w:p>
    <w:p w14:paraId="79D2B053" w14:textId="77777777" w:rsidR="00837ECD" w:rsidRPr="00837ECD" w:rsidRDefault="00E5785E" w:rsidP="00837ECD">
      <w:pPr>
        <w:pStyle w:val="ThankYou"/>
      </w:pPr>
      <w:sdt>
        <w:sdtPr>
          <w:alias w:val="Thank your for your business:"/>
          <w:tag w:val="Thank your for your business:"/>
          <w:id w:val="1216170115"/>
          <w:placeholder>
            <w:docPart w:val="0B1B9DA326E74BFA9E1D43B9EE3B8D73"/>
          </w:placeholder>
          <w:temporary/>
          <w:showingPlcHdr/>
          <w15:appearance w15:val="hidden"/>
        </w:sdtPr>
        <w:sdtEndPr/>
        <w:sdtContent>
          <w:r w:rsidR="00616194">
            <w:t>Thank you for your business!</w:t>
          </w:r>
        </w:sdtContent>
      </w:sdt>
    </w:p>
    <w:sectPr w:rsidR="00837ECD" w:rsidRPr="00837E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0FFFFB" w14:textId="77777777" w:rsidR="00E5785E" w:rsidRDefault="00E5785E">
      <w:pPr>
        <w:spacing w:line="240" w:lineRule="auto"/>
      </w:pPr>
      <w:r>
        <w:separator/>
      </w:r>
    </w:p>
  </w:endnote>
  <w:endnote w:type="continuationSeparator" w:id="0">
    <w:p w14:paraId="1E9266E5" w14:textId="77777777" w:rsidR="00E5785E" w:rsidRDefault="00E578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28BFBE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1096FA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67C81C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20E82D" w14:textId="77777777" w:rsidR="00E5785E" w:rsidRDefault="00E5785E">
      <w:pPr>
        <w:spacing w:line="240" w:lineRule="auto"/>
      </w:pPr>
      <w:r>
        <w:separator/>
      </w:r>
    </w:p>
  </w:footnote>
  <w:footnote w:type="continuationSeparator" w:id="0">
    <w:p w14:paraId="234A92E4" w14:textId="77777777" w:rsidR="00E5785E" w:rsidRDefault="00E578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5767AA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CB5644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58554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7C"/>
    <w:rsid w:val="00055AF8"/>
    <w:rsid w:val="00146525"/>
    <w:rsid w:val="00192073"/>
    <w:rsid w:val="00236BED"/>
    <w:rsid w:val="002558FA"/>
    <w:rsid w:val="002F6855"/>
    <w:rsid w:val="00323F56"/>
    <w:rsid w:val="00342EE5"/>
    <w:rsid w:val="003667F4"/>
    <w:rsid w:val="003C4CC4"/>
    <w:rsid w:val="005603AD"/>
    <w:rsid w:val="005C5F70"/>
    <w:rsid w:val="00616194"/>
    <w:rsid w:val="00617C0C"/>
    <w:rsid w:val="00680EEC"/>
    <w:rsid w:val="00690207"/>
    <w:rsid w:val="006A3739"/>
    <w:rsid w:val="006D2DCE"/>
    <w:rsid w:val="006E31EF"/>
    <w:rsid w:val="006F110D"/>
    <w:rsid w:val="007577D4"/>
    <w:rsid w:val="00793AFB"/>
    <w:rsid w:val="007C352A"/>
    <w:rsid w:val="007D3668"/>
    <w:rsid w:val="008049DB"/>
    <w:rsid w:val="00837ECD"/>
    <w:rsid w:val="0088177C"/>
    <w:rsid w:val="00907574"/>
    <w:rsid w:val="00934F6F"/>
    <w:rsid w:val="00966901"/>
    <w:rsid w:val="00981A82"/>
    <w:rsid w:val="00A93410"/>
    <w:rsid w:val="00AC35BA"/>
    <w:rsid w:val="00AD0415"/>
    <w:rsid w:val="00B66514"/>
    <w:rsid w:val="00B76A92"/>
    <w:rsid w:val="00B846ED"/>
    <w:rsid w:val="00BB4862"/>
    <w:rsid w:val="00BF2506"/>
    <w:rsid w:val="00C3067E"/>
    <w:rsid w:val="00CD4EDC"/>
    <w:rsid w:val="00CE7F7E"/>
    <w:rsid w:val="00CF07F2"/>
    <w:rsid w:val="00D238BB"/>
    <w:rsid w:val="00D70C13"/>
    <w:rsid w:val="00D75A36"/>
    <w:rsid w:val="00D934CD"/>
    <w:rsid w:val="00DA17FD"/>
    <w:rsid w:val="00E343E5"/>
    <w:rsid w:val="00E510C2"/>
    <w:rsid w:val="00E5785E"/>
    <w:rsid w:val="00E761A7"/>
    <w:rsid w:val="00E9657B"/>
    <w:rsid w:val="00EF4727"/>
    <w:rsid w:val="00F65F80"/>
    <w:rsid w:val="00F81882"/>
    <w:rsid w:val="00FC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485D1"/>
  <w15:chartTrackingRefBased/>
  <w15:docId w15:val="{B1DCE5C6-DF92-4163-A19D-2808A4AF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573YA\AppData\Roaming\Microsoft\Templates\Invo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0820AEFD44D4161AE8259F02E304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2FAD6-C1FF-4D31-8D56-83B5AB82971A}"/>
      </w:docPartPr>
      <w:docPartBody>
        <w:p w:rsidR="00097DAD" w:rsidRDefault="00556B03">
          <w:pPr>
            <w:pStyle w:val="90820AEFD44D4161AE8259F02E304BA3"/>
          </w:pPr>
          <w:r>
            <w:t>INVOICE</w:t>
          </w:r>
        </w:p>
      </w:docPartBody>
    </w:docPart>
    <w:docPart>
      <w:docPartPr>
        <w:name w:val="3D1FD461276143D58AEFFA4541AA8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EBCAEE-71B4-4118-927D-0ADBD2FC03F3}"/>
      </w:docPartPr>
      <w:docPartBody>
        <w:p w:rsidR="00097DAD" w:rsidRDefault="00556B03">
          <w:pPr>
            <w:pStyle w:val="3D1FD461276143D58AEFFA4541AA8F59"/>
          </w:pPr>
          <w:r>
            <w:t>Date:</w:t>
          </w:r>
        </w:p>
      </w:docPartBody>
    </w:docPart>
    <w:docPart>
      <w:docPartPr>
        <w:name w:val="B2C9035F6CFC4D238DE08D0D37E8C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6B099-AC1B-44A0-8C85-B9A0CB89DEFD}"/>
      </w:docPartPr>
      <w:docPartBody>
        <w:p w:rsidR="00097DAD" w:rsidRDefault="00556B03">
          <w:pPr>
            <w:pStyle w:val="B2C9035F6CFC4D238DE08D0D37E8C85C"/>
          </w:pPr>
          <w:r>
            <w:t>To:</w:t>
          </w:r>
        </w:p>
      </w:docPartBody>
    </w:docPart>
    <w:docPart>
      <w:docPartPr>
        <w:name w:val="2B37665DFCA7418BAA0CA03129C66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07CE6-8F3C-4F54-AB4A-3EC7567D94E1}"/>
      </w:docPartPr>
      <w:docPartBody>
        <w:p w:rsidR="00097DAD" w:rsidRDefault="00556B03">
          <w:pPr>
            <w:pStyle w:val="2B37665DFCA7418BAA0CA03129C66536"/>
          </w:pPr>
          <w:r w:rsidRPr="00966901">
            <w:t>SALESPERSON</w:t>
          </w:r>
        </w:p>
      </w:docPartBody>
    </w:docPart>
    <w:docPart>
      <w:docPartPr>
        <w:name w:val="28F71290DE624851BEBC81C51384B6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0A5D2-F2FA-43EC-B932-82AA0A98A0D4}"/>
      </w:docPartPr>
      <w:docPartBody>
        <w:p w:rsidR="00097DAD" w:rsidRDefault="00556B03">
          <w:pPr>
            <w:pStyle w:val="28F71290DE624851BEBC81C51384B67F"/>
          </w:pPr>
          <w:r w:rsidRPr="00966901">
            <w:t>P.O. NUMBER</w:t>
          </w:r>
        </w:p>
      </w:docPartBody>
    </w:docPart>
    <w:docPart>
      <w:docPartPr>
        <w:name w:val="E8FB3FCE8E524D5A84BA5620A3868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1B1AF-E2C3-4332-AF9F-532E3BC92E03}"/>
      </w:docPartPr>
      <w:docPartBody>
        <w:p w:rsidR="00097DAD" w:rsidRDefault="00556B03">
          <w:pPr>
            <w:pStyle w:val="E8FB3FCE8E524D5A84BA5620A3868DF8"/>
          </w:pPr>
          <w:r w:rsidRPr="00966901">
            <w:t>REQUISITIONER</w:t>
          </w:r>
        </w:p>
      </w:docPartBody>
    </w:docPart>
    <w:docPart>
      <w:docPartPr>
        <w:name w:val="71FB5169B78745F1A657EDECBAC44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1C7E6-0313-4CD3-868F-B4AD7E96A218}"/>
      </w:docPartPr>
      <w:docPartBody>
        <w:p w:rsidR="00097DAD" w:rsidRDefault="00556B03">
          <w:pPr>
            <w:pStyle w:val="71FB5169B78745F1A657EDECBAC440CA"/>
          </w:pPr>
          <w:r w:rsidRPr="00966901">
            <w:t>SHIPPED VIA</w:t>
          </w:r>
        </w:p>
      </w:docPartBody>
    </w:docPart>
    <w:docPart>
      <w:docPartPr>
        <w:name w:val="217AF2828459487BAFAE37F4EB955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D411D-F197-4913-8E74-669617956F1C}"/>
      </w:docPartPr>
      <w:docPartBody>
        <w:p w:rsidR="00097DAD" w:rsidRDefault="00556B03">
          <w:pPr>
            <w:pStyle w:val="217AF2828459487BAFAE37F4EB95574C"/>
          </w:pPr>
          <w:r w:rsidRPr="00966901">
            <w:t>F.O.B. POINT</w:t>
          </w:r>
        </w:p>
      </w:docPartBody>
    </w:docPart>
    <w:docPart>
      <w:docPartPr>
        <w:name w:val="71EBAD1ECF4B4053A13CA9A550C29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29030-3838-405C-BBEA-B28C6E05F151}"/>
      </w:docPartPr>
      <w:docPartBody>
        <w:p w:rsidR="00097DAD" w:rsidRDefault="00556B03">
          <w:pPr>
            <w:pStyle w:val="71EBAD1ECF4B4053A13CA9A550C29FE2"/>
          </w:pPr>
          <w:r w:rsidRPr="00966901">
            <w:t>TERMS</w:t>
          </w:r>
        </w:p>
      </w:docPartBody>
    </w:docPart>
    <w:docPart>
      <w:docPartPr>
        <w:name w:val="92DA83B78D5743AD91B99B92F8243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FB685-3288-429E-88A8-68FAB8B0730F}"/>
      </w:docPartPr>
      <w:docPartBody>
        <w:p w:rsidR="00097DAD" w:rsidRDefault="00556B03">
          <w:pPr>
            <w:pStyle w:val="92DA83B78D5743AD91B99B92F8243B71"/>
          </w:pPr>
          <w:r>
            <w:t>Due on receipt</w:t>
          </w:r>
        </w:p>
      </w:docPartBody>
    </w:docPart>
    <w:docPart>
      <w:docPartPr>
        <w:name w:val="7BEF605BDFE8440D9C1F17790581D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A7E0AC-47B8-41BA-9584-D058BC8C9175}"/>
      </w:docPartPr>
      <w:docPartBody>
        <w:p w:rsidR="00097DAD" w:rsidRDefault="00556B03">
          <w:pPr>
            <w:pStyle w:val="7BEF605BDFE8440D9C1F17790581D9C3"/>
          </w:pPr>
          <w:r>
            <w:t>QUANTITY</w:t>
          </w:r>
        </w:p>
      </w:docPartBody>
    </w:docPart>
    <w:docPart>
      <w:docPartPr>
        <w:name w:val="D2E1C033290B4D46BDEABE6B4DBB5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979A9-86C7-486B-BCE2-8292EBE598B9}"/>
      </w:docPartPr>
      <w:docPartBody>
        <w:p w:rsidR="00097DAD" w:rsidRDefault="00556B03">
          <w:pPr>
            <w:pStyle w:val="D2E1C033290B4D46BDEABE6B4DBB5829"/>
          </w:pPr>
          <w:r>
            <w:t>DESCRIPTION</w:t>
          </w:r>
        </w:p>
      </w:docPartBody>
    </w:docPart>
    <w:docPart>
      <w:docPartPr>
        <w:name w:val="1C8693921D034CA49EFEDD7CA895C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D645A-2837-482A-9F5A-80BC8EB847E6}"/>
      </w:docPartPr>
      <w:docPartBody>
        <w:p w:rsidR="00097DAD" w:rsidRDefault="00556B03">
          <w:pPr>
            <w:pStyle w:val="1C8693921D034CA49EFEDD7CA895CAD7"/>
          </w:pPr>
          <w:r>
            <w:t>UNIT PRICE</w:t>
          </w:r>
        </w:p>
      </w:docPartBody>
    </w:docPart>
    <w:docPart>
      <w:docPartPr>
        <w:name w:val="357FCA0840AD41D1A2DF846C17915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2927D-1BB1-4AA7-B2FC-BD234A332EFB}"/>
      </w:docPartPr>
      <w:docPartBody>
        <w:p w:rsidR="00097DAD" w:rsidRDefault="00556B03">
          <w:pPr>
            <w:pStyle w:val="357FCA0840AD41D1A2DF846C179157AA"/>
          </w:pPr>
          <w:r>
            <w:t>TOTAL</w:t>
          </w:r>
        </w:p>
      </w:docPartBody>
    </w:docPart>
    <w:docPart>
      <w:docPartPr>
        <w:name w:val="B60E7600F5DD4294AC406058AEE1E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A2E23-1697-4F99-8A2A-6AD09FC676B7}"/>
      </w:docPartPr>
      <w:docPartBody>
        <w:p w:rsidR="00097DAD" w:rsidRDefault="00556B03">
          <w:pPr>
            <w:pStyle w:val="B60E7600F5DD4294AC406058AEE1E58A"/>
          </w:pPr>
          <w:r>
            <w:t>SUBTOTAL</w:t>
          </w:r>
        </w:p>
      </w:docPartBody>
    </w:docPart>
    <w:docPart>
      <w:docPartPr>
        <w:name w:val="CE7C28924670430E907914B5583D6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FDEB0-F570-4411-8F88-6B55144AA4AE}"/>
      </w:docPartPr>
      <w:docPartBody>
        <w:p w:rsidR="00097DAD" w:rsidRDefault="00556B03">
          <w:pPr>
            <w:pStyle w:val="CE7C28924670430E907914B5583D61FA"/>
          </w:pPr>
          <w:r>
            <w:t>SALES TAX</w:t>
          </w:r>
        </w:p>
      </w:docPartBody>
    </w:docPart>
    <w:docPart>
      <w:docPartPr>
        <w:name w:val="ABA66561F9244F4880BFFB61734DC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C6BD1-6FCC-4780-A7FF-8308F43173D9}"/>
      </w:docPartPr>
      <w:docPartBody>
        <w:p w:rsidR="00097DAD" w:rsidRDefault="00556B03">
          <w:pPr>
            <w:pStyle w:val="ABA66561F9244F4880BFFB61734DCD27"/>
          </w:pPr>
          <w:r>
            <w:t>SHIPPING &amp; HANDLING</w:t>
          </w:r>
        </w:p>
      </w:docPartBody>
    </w:docPart>
    <w:docPart>
      <w:docPartPr>
        <w:name w:val="0EFCA251E9BB492FBB700B5BF6A33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54EA2-9B30-44F8-A1A7-D428E08436B6}"/>
      </w:docPartPr>
      <w:docPartBody>
        <w:p w:rsidR="00097DAD" w:rsidRDefault="00556B03">
          <w:pPr>
            <w:pStyle w:val="0EFCA251E9BB492FBB700B5BF6A338B7"/>
          </w:pPr>
          <w:r>
            <w:t>TOTAL due</w:t>
          </w:r>
        </w:p>
      </w:docPartBody>
    </w:docPart>
    <w:docPart>
      <w:docPartPr>
        <w:name w:val="A2A16665CB414E93A0C50EE0ECC98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B4789-AE09-4F26-BD18-B8A6BF06DBAA}"/>
      </w:docPartPr>
      <w:docPartBody>
        <w:p w:rsidR="00097DAD" w:rsidRDefault="00556B03">
          <w:pPr>
            <w:pStyle w:val="A2A16665CB414E93A0C50EE0ECC980E4"/>
          </w:pPr>
          <w:r>
            <w:t>Make all checks payable to</w:t>
          </w:r>
        </w:p>
      </w:docPartBody>
    </w:docPart>
    <w:docPart>
      <w:docPartPr>
        <w:name w:val="0B1B9DA326E74BFA9E1D43B9EE3B8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28588-9181-4821-90E4-15053EF3A240}"/>
      </w:docPartPr>
      <w:docPartBody>
        <w:p w:rsidR="00097DAD" w:rsidRDefault="00556B03">
          <w:pPr>
            <w:pStyle w:val="0B1B9DA326E74BFA9E1D43B9EE3B8D73"/>
          </w:pPr>
          <w:r>
            <w:t>Thank you for your business!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B03"/>
    <w:rsid w:val="00097DAD"/>
    <w:rsid w:val="001C4912"/>
    <w:rsid w:val="00556B03"/>
    <w:rsid w:val="0081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820AEFD44D4161AE8259F02E304BA3">
    <w:name w:val="90820AEFD44D4161AE8259F02E304BA3"/>
  </w:style>
  <w:style w:type="paragraph" w:customStyle="1" w:styleId="3D1FD461276143D58AEFFA4541AA8F59">
    <w:name w:val="3D1FD461276143D58AEFFA4541AA8F59"/>
  </w:style>
  <w:style w:type="paragraph" w:customStyle="1" w:styleId="B2C9035F6CFC4D238DE08D0D37E8C85C">
    <w:name w:val="B2C9035F6CFC4D238DE08D0D37E8C85C"/>
  </w:style>
  <w:style w:type="paragraph" w:customStyle="1" w:styleId="2B37665DFCA7418BAA0CA03129C66536">
    <w:name w:val="2B37665DFCA7418BAA0CA03129C66536"/>
  </w:style>
  <w:style w:type="paragraph" w:customStyle="1" w:styleId="28F71290DE624851BEBC81C51384B67F">
    <w:name w:val="28F71290DE624851BEBC81C51384B67F"/>
  </w:style>
  <w:style w:type="paragraph" w:customStyle="1" w:styleId="E8FB3FCE8E524D5A84BA5620A3868DF8">
    <w:name w:val="E8FB3FCE8E524D5A84BA5620A3868DF8"/>
  </w:style>
  <w:style w:type="paragraph" w:customStyle="1" w:styleId="71FB5169B78745F1A657EDECBAC440CA">
    <w:name w:val="71FB5169B78745F1A657EDECBAC440CA"/>
  </w:style>
  <w:style w:type="paragraph" w:customStyle="1" w:styleId="217AF2828459487BAFAE37F4EB95574C">
    <w:name w:val="217AF2828459487BAFAE37F4EB95574C"/>
  </w:style>
  <w:style w:type="paragraph" w:customStyle="1" w:styleId="71EBAD1ECF4B4053A13CA9A550C29FE2">
    <w:name w:val="71EBAD1ECF4B4053A13CA9A550C29FE2"/>
  </w:style>
  <w:style w:type="paragraph" w:customStyle="1" w:styleId="92DA83B78D5743AD91B99B92F8243B71">
    <w:name w:val="92DA83B78D5743AD91B99B92F8243B71"/>
  </w:style>
  <w:style w:type="paragraph" w:customStyle="1" w:styleId="7BEF605BDFE8440D9C1F17790581D9C3">
    <w:name w:val="7BEF605BDFE8440D9C1F17790581D9C3"/>
  </w:style>
  <w:style w:type="paragraph" w:customStyle="1" w:styleId="D2E1C033290B4D46BDEABE6B4DBB5829">
    <w:name w:val="D2E1C033290B4D46BDEABE6B4DBB5829"/>
  </w:style>
  <w:style w:type="paragraph" w:customStyle="1" w:styleId="1C8693921D034CA49EFEDD7CA895CAD7">
    <w:name w:val="1C8693921D034CA49EFEDD7CA895CAD7"/>
  </w:style>
  <w:style w:type="paragraph" w:customStyle="1" w:styleId="357FCA0840AD41D1A2DF846C179157AA">
    <w:name w:val="357FCA0840AD41D1A2DF846C179157AA"/>
  </w:style>
  <w:style w:type="paragraph" w:customStyle="1" w:styleId="B60E7600F5DD4294AC406058AEE1E58A">
    <w:name w:val="B60E7600F5DD4294AC406058AEE1E58A"/>
  </w:style>
  <w:style w:type="paragraph" w:customStyle="1" w:styleId="CE7C28924670430E907914B5583D61FA">
    <w:name w:val="CE7C28924670430E907914B5583D61FA"/>
  </w:style>
  <w:style w:type="paragraph" w:customStyle="1" w:styleId="ABA66561F9244F4880BFFB61734DCD27">
    <w:name w:val="ABA66561F9244F4880BFFB61734DCD27"/>
  </w:style>
  <w:style w:type="paragraph" w:customStyle="1" w:styleId="0EFCA251E9BB492FBB700B5BF6A338B7">
    <w:name w:val="0EFCA251E9BB492FBB700B5BF6A338B7"/>
  </w:style>
  <w:style w:type="paragraph" w:customStyle="1" w:styleId="A2A16665CB414E93A0C50EE0ECC980E4">
    <w:name w:val="A2A16665CB414E93A0C50EE0ECC980E4"/>
  </w:style>
  <w:style w:type="paragraph" w:customStyle="1" w:styleId="0B1B9DA326E74BFA9E1D43B9EE3B8D73">
    <w:name w:val="0B1B9DA326E74BFA9E1D43B9EE3B8D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Invoice</Template>
  <TotalTime>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{{Company_Name}}</Company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Ewoud Bogaert</dc:creator>
  <cp:keywords/>
  <dc:description/>
  <cp:lastModifiedBy>Microsoft account</cp:lastModifiedBy>
  <cp:revision>31</cp:revision>
  <dcterms:created xsi:type="dcterms:W3CDTF">2022-06-27T11:56:00Z</dcterms:created>
  <dcterms:modified xsi:type="dcterms:W3CDTF">2022-08-31T16:53:00Z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