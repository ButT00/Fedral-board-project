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C74E5" w14:textId="77777777" w:rsidR="0096230C" w:rsidRDefault="0096230C" w:rsidP="0096230C">
      <w:pPr>
        <w:rPr>
          <w:sz w:val="24"/>
          <w:szCs w:val="24"/>
        </w:rPr>
      </w:pPr>
      <w:r w:rsidRPr="00354CF8">
        <w:rPr>
          <w:sz w:val="24"/>
          <w:szCs w:val="24"/>
        </w:rPr>
        <w:t xml:space="preserve">FEDRAL BOARD OF INTERMEDIATE AND SECONDRY EDUCATION ISLAMABAD </w:t>
      </w:r>
    </w:p>
    <w:p w14:paraId="59ED6A61" w14:textId="77777777" w:rsidR="0096230C" w:rsidRDefault="0096230C" w:rsidP="0096230C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354CF8">
        <w:rPr>
          <w:sz w:val="24"/>
          <w:szCs w:val="24"/>
          <w:u w:val="single"/>
        </w:rPr>
        <w:t>HIGHER SECONDRY SCHOOL CERTIFICATE (HSSC) EXAMINATION</w:t>
      </w:r>
      <w:r>
        <w:rPr>
          <w:sz w:val="24"/>
          <w:szCs w:val="24"/>
        </w:rPr>
        <w:t xml:space="preserve"> </w:t>
      </w:r>
    </w:p>
    <w:p w14:paraId="79D2B053" w14:textId="18B0CDF1" w:rsidR="00837ECD" w:rsidRDefault="00837ECD" w:rsidP="0096230C"/>
    <w:p w14:paraId="5A0B7803" w14:textId="6AFE88FD" w:rsidR="0096230C" w:rsidRDefault="0096230C" w:rsidP="00957B6E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Roll No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57B6E" w:rsidRPr="00957B6E">
        <w:rPr>
          <w:sz w:val="22"/>
          <w:szCs w:val="22"/>
          <w:u w:val="single"/>
        </w:rPr>
        <w:t>167606</w:t>
      </w:r>
      <w:r w:rsidR="00957B6E">
        <w:rPr>
          <w:sz w:val="22"/>
          <w:szCs w:val="22"/>
          <w:u w:val="single"/>
        </w:rPr>
        <w:t>_____</w:t>
      </w:r>
    </w:p>
    <w:p w14:paraId="0507F485" w14:textId="77777777" w:rsidR="0096230C" w:rsidRDefault="0096230C" w:rsidP="0096230C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</w:p>
    <w:p w14:paraId="1D3C353C" w14:textId="61122491" w:rsidR="0096230C" w:rsidRPr="00957B6E" w:rsidRDefault="0096230C" w:rsidP="00957B6E">
      <w:p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Group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57B6E" w:rsidRPr="00957B6E">
        <w:rPr>
          <w:sz w:val="22"/>
          <w:szCs w:val="22"/>
          <w:u w:val="single"/>
        </w:rPr>
        <w:t>SCIENCE</w:t>
      </w:r>
      <w:r w:rsidR="00957B6E">
        <w:rPr>
          <w:sz w:val="22"/>
          <w:szCs w:val="22"/>
          <w:u w:val="single"/>
        </w:rPr>
        <w:t>___</w:t>
      </w:r>
    </w:p>
    <w:p w14:paraId="29D30B00" w14:textId="77777777" w:rsidR="0096230C" w:rsidRDefault="0096230C" w:rsidP="0096230C">
      <w:pPr>
        <w:spacing w:line="240" w:lineRule="auto"/>
        <w:rPr>
          <w:sz w:val="22"/>
          <w:szCs w:val="22"/>
        </w:rPr>
      </w:pPr>
    </w:p>
    <w:p w14:paraId="2059CE6D" w14:textId="0697DC25" w:rsidR="0096230C" w:rsidRDefault="0096230C" w:rsidP="00957B6E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Registration No </w:t>
      </w:r>
      <w:r>
        <w:rPr>
          <w:sz w:val="22"/>
          <w:szCs w:val="22"/>
        </w:rPr>
        <w:tab/>
      </w:r>
      <w:r w:rsidR="00957B6E" w:rsidRPr="00957B6E">
        <w:rPr>
          <w:sz w:val="22"/>
          <w:szCs w:val="22"/>
          <w:u w:val="single"/>
        </w:rPr>
        <w:t>2021312014</w:t>
      </w:r>
      <w:r w:rsidR="00957B6E">
        <w:rPr>
          <w:sz w:val="22"/>
          <w:szCs w:val="22"/>
          <w:u w:val="single"/>
        </w:rPr>
        <w:t>_</w:t>
      </w:r>
    </w:p>
    <w:p w14:paraId="3050F3C1" w14:textId="77777777" w:rsidR="0096230C" w:rsidRDefault="0096230C" w:rsidP="0096230C">
      <w:pPr>
        <w:spacing w:line="240" w:lineRule="auto"/>
        <w:rPr>
          <w:sz w:val="22"/>
          <w:szCs w:val="22"/>
        </w:rPr>
      </w:pPr>
    </w:p>
    <w:p w14:paraId="0416E861" w14:textId="152DA53A" w:rsidR="0096230C" w:rsidRDefault="0096230C" w:rsidP="00957B6E">
      <w:pPr>
        <w:rPr>
          <w:sz w:val="22"/>
          <w:szCs w:val="22"/>
        </w:rPr>
      </w:pPr>
      <w:r>
        <w:rPr>
          <w:sz w:val="22"/>
          <w:szCs w:val="22"/>
        </w:rPr>
        <w:t>Certificate No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57B6E" w:rsidRPr="00957B6E">
        <w:rPr>
          <w:sz w:val="22"/>
          <w:szCs w:val="22"/>
          <w:u w:val="single"/>
        </w:rPr>
        <w:t>213100062</w:t>
      </w:r>
      <w:r w:rsidRPr="00957B6E">
        <w:rPr>
          <w:sz w:val="22"/>
          <w:szCs w:val="22"/>
          <w:u w:val="single"/>
        </w:rPr>
        <w:tab/>
      </w:r>
    </w:p>
    <w:p w14:paraId="2C1BE39E" w14:textId="77777777" w:rsidR="0096230C" w:rsidRDefault="0096230C" w:rsidP="0096230C">
      <w:pPr>
        <w:rPr>
          <w:sz w:val="22"/>
          <w:szCs w:val="22"/>
        </w:rPr>
      </w:pPr>
    </w:p>
    <w:p w14:paraId="4655A8C4" w14:textId="5C753ADF" w:rsidR="0096230C" w:rsidRPr="00957B6E" w:rsidRDefault="00957B6E" w:rsidP="00957B6E">
      <w:pPr>
        <w:tabs>
          <w:tab w:val="left" w:pos="5610"/>
        </w:tabs>
        <w:spacing w:line="240" w:lineRule="auto"/>
        <w:rPr>
          <w:sz w:val="20"/>
          <w:szCs w:val="20"/>
        </w:rPr>
      </w:pPr>
      <w:r>
        <w:rPr>
          <w:sz w:val="22"/>
          <w:szCs w:val="22"/>
        </w:rPr>
        <w:t>ABDUL QAYUM KHAN</w:t>
      </w:r>
      <w:r>
        <w:rPr>
          <w:sz w:val="22"/>
          <w:szCs w:val="22"/>
        </w:rPr>
        <w:tab/>
      </w:r>
      <w:r>
        <w:rPr>
          <w:sz w:val="20"/>
          <w:szCs w:val="20"/>
        </w:rPr>
        <w:t>MUDASSIR HUSSAIN RAJA</w:t>
      </w:r>
    </w:p>
    <w:p w14:paraId="5F383BF2" w14:textId="538DB64A" w:rsidR="0096230C" w:rsidRPr="0096230C" w:rsidRDefault="0096230C" w:rsidP="0096230C">
      <w:pPr>
        <w:spacing w:line="240" w:lineRule="auto"/>
      </w:pPr>
      <w:r w:rsidRPr="0096230C">
        <w:t>__________________________________________ S / D o</w:t>
      </w:r>
      <w:r w:rsidR="00D538BC">
        <w:t>f ___________________________________</w:t>
      </w:r>
    </w:p>
    <w:p w14:paraId="0B609D77" w14:textId="1DB3A9A2" w:rsidR="0096230C" w:rsidRPr="0096230C" w:rsidRDefault="00957B6E" w:rsidP="0096230C">
      <w:pPr>
        <w:spacing w:line="240" w:lineRule="auto"/>
      </w:pPr>
      <w:r>
        <w:tab/>
      </w:r>
      <w:r>
        <w:tab/>
      </w:r>
    </w:p>
    <w:p w14:paraId="14859CF3" w14:textId="7E970A39" w:rsidR="0096230C" w:rsidRPr="0096230C" w:rsidRDefault="0096230C" w:rsidP="00770EF3">
      <w:pPr>
        <w:spacing w:line="240" w:lineRule="auto"/>
      </w:pPr>
      <w:r w:rsidRPr="0096230C">
        <w:t xml:space="preserve">of (Institution) </w:t>
      </w:r>
      <w:r w:rsidR="00770EF3" w:rsidRPr="00D538BC">
        <w:rPr>
          <w:u w:val="single"/>
        </w:rPr>
        <w:t xml:space="preserve">Viqar-Un-Nisa Noon Girls Higher Secondary Institute, Jahangir </w:t>
      </w:r>
      <w:proofErr w:type="gramStart"/>
      <w:r w:rsidR="00770EF3" w:rsidRPr="00D538BC">
        <w:rPr>
          <w:u w:val="single"/>
        </w:rPr>
        <w:t>Road ,</w:t>
      </w:r>
      <w:proofErr w:type="gramEnd"/>
      <w:r w:rsidR="00770EF3" w:rsidRPr="00D538BC">
        <w:rPr>
          <w:u w:val="single"/>
        </w:rPr>
        <w:t xml:space="preserve"> Rawalpindi.</w:t>
      </w:r>
      <w:r w:rsidR="00D538BC">
        <w:rPr>
          <w:u w:val="single"/>
        </w:rPr>
        <w:t>______</w:t>
      </w:r>
    </w:p>
    <w:p w14:paraId="64E2CB06" w14:textId="77777777" w:rsidR="0096230C" w:rsidRPr="0096230C" w:rsidRDefault="0096230C" w:rsidP="0096230C">
      <w:pPr>
        <w:spacing w:line="240" w:lineRule="auto"/>
      </w:pPr>
    </w:p>
    <w:p w14:paraId="6B93A096" w14:textId="77777777" w:rsidR="0096230C" w:rsidRPr="0096230C" w:rsidRDefault="0096230C" w:rsidP="0096230C">
      <w:pPr>
        <w:spacing w:line="240" w:lineRule="auto"/>
      </w:pPr>
      <w:r w:rsidRPr="0096230C">
        <w:t>____________________________________________________has secured the marks shown against each</w:t>
      </w:r>
    </w:p>
    <w:p w14:paraId="19847A8E" w14:textId="77777777" w:rsidR="0096230C" w:rsidRPr="0096230C" w:rsidRDefault="0096230C" w:rsidP="0096230C">
      <w:pPr>
        <w:spacing w:line="240" w:lineRule="auto"/>
      </w:pPr>
      <w:bookmarkStart w:id="0" w:name="_GoBack"/>
      <w:bookmarkEnd w:id="0"/>
    </w:p>
    <w:p w14:paraId="0A5E47F8" w14:textId="77777777" w:rsidR="0096230C" w:rsidRPr="0096230C" w:rsidRDefault="0096230C" w:rsidP="0096230C">
      <w:pPr>
        <w:spacing w:line="240" w:lineRule="auto"/>
      </w:pPr>
      <w:r w:rsidRPr="0096230C">
        <w:t>Subject in the Higher Secondary School Certificate (HSSC) Examination held in the month(s) of __________</w:t>
      </w:r>
    </w:p>
    <w:p w14:paraId="5DFBB947" w14:textId="77777777" w:rsidR="0096230C" w:rsidRPr="0096230C" w:rsidRDefault="0096230C" w:rsidP="0096230C"/>
    <w:p w14:paraId="1CFFBDE0" w14:textId="77777777" w:rsidR="0096230C" w:rsidRPr="0096230C" w:rsidRDefault="0096230C" w:rsidP="0096230C">
      <w:r w:rsidRPr="0096230C">
        <w:t>Mark of Identification ______________________________________________________________________</w:t>
      </w:r>
    </w:p>
    <w:p w14:paraId="44F7E6EF" w14:textId="77777777" w:rsidR="0096230C" w:rsidRDefault="0096230C" w:rsidP="0096230C"/>
    <w:tbl>
      <w:tblPr>
        <w:tblStyle w:val="TableGrid"/>
        <w:tblW w:w="11730" w:type="dxa"/>
        <w:tblInd w:w="-620" w:type="dxa"/>
        <w:tblLayout w:type="fixed"/>
        <w:tblLook w:val="04A0" w:firstRow="1" w:lastRow="0" w:firstColumn="1" w:lastColumn="0" w:noHBand="0" w:noVBand="1"/>
      </w:tblPr>
      <w:tblGrid>
        <w:gridCol w:w="2885"/>
        <w:gridCol w:w="930"/>
        <w:gridCol w:w="1021"/>
        <w:gridCol w:w="743"/>
        <w:gridCol w:w="745"/>
        <w:gridCol w:w="930"/>
        <w:gridCol w:w="557"/>
        <w:gridCol w:w="743"/>
        <w:gridCol w:w="1212"/>
        <w:gridCol w:w="885"/>
        <w:gridCol w:w="1079"/>
      </w:tblGrid>
      <w:tr w:rsidR="001B0B4C" w14:paraId="0B3259D1" w14:textId="77777777" w:rsidTr="00957B6E">
        <w:trPr>
          <w:trHeight w:val="294"/>
        </w:trPr>
        <w:tc>
          <w:tcPr>
            <w:tcW w:w="2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A2CF" w14:textId="77777777" w:rsidR="001B0B4C" w:rsidRDefault="001B0B4C">
            <w:pPr>
              <w:rPr>
                <w:sz w:val="20"/>
                <w:szCs w:val="20"/>
              </w:rPr>
            </w:pPr>
          </w:p>
          <w:p w14:paraId="7FD2D25C" w14:textId="77777777" w:rsidR="001B0B4C" w:rsidRDefault="001B0B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Subjects</w:t>
            </w:r>
          </w:p>
        </w:tc>
        <w:tc>
          <w:tcPr>
            <w:tcW w:w="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1AAB" w14:textId="77777777" w:rsidR="001B0B4C" w:rsidRDefault="001B0B4C">
            <w:pPr>
              <w:rPr>
                <w:sz w:val="20"/>
                <w:szCs w:val="20"/>
              </w:rPr>
            </w:pPr>
          </w:p>
          <w:p w14:paraId="1E54E6B8" w14:textId="77777777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</w:t>
            </w:r>
          </w:p>
          <w:p w14:paraId="3A23D718" w14:textId="77777777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</w:t>
            </w:r>
          </w:p>
          <w:p w14:paraId="0BFF7AAE" w14:textId="77777777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Marks</w:t>
            </w:r>
          </w:p>
        </w:tc>
        <w:tc>
          <w:tcPr>
            <w:tcW w:w="59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21936" w14:textId="77777777" w:rsidR="001B0B4C" w:rsidRDefault="001B0B4C">
            <w:pPr>
              <w:rPr>
                <w:sz w:val="20"/>
                <w:szCs w:val="20"/>
              </w:rPr>
            </w:pPr>
          </w:p>
          <w:p w14:paraId="485E08B4" w14:textId="77777777" w:rsidR="001B0B4C" w:rsidRDefault="001B0B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MARKS OBTAINED</w:t>
            </w:r>
          </w:p>
        </w:tc>
        <w:tc>
          <w:tcPr>
            <w:tcW w:w="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C44B" w14:textId="77777777" w:rsidR="001B0B4C" w:rsidRDefault="001B0B4C">
            <w:pPr>
              <w:rPr>
                <w:sz w:val="20"/>
                <w:szCs w:val="20"/>
              </w:rPr>
            </w:pPr>
          </w:p>
          <w:p w14:paraId="18F76876" w14:textId="77777777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/ </w:t>
            </w:r>
          </w:p>
          <w:p w14:paraId="666F29F7" w14:textId="77777777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14:paraId="51A9E449" w14:textId="77777777" w:rsidR="001B0B4C" w:rsidRDefault="001B0B4C">
            <w:pPr>
              <w:rPr>
                <w:sz w:val="20"/>
                <w:szCs w:val="20"/>
              </w:rPr>
            </w:pPr>
          </w:p>
          <w:p w14:paraId="7DA7B283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10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3E4F" w14:textId="77777777" w:rsidR="001B0B4C" w:rsidRDefault="001B0B4C">
            <w:pPr>
              <w:rPr>
                <w:sz w:val="20"/>
                <w:szCs w:val="20"/>
              </w:rPr>
            </w:pPr>
          </w:p>
          <w:p w14:paraId="10FB13C6" w14:textId="77777777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Remarks</w:t>
            </w:r>
          </w:p>
        </w:tc>
      </w:tr>
      <w:tr w:rsidR="001B0B4C" w14:paraId="469CA4CB" w14:textId="77777777" w:rsidTr="00957B6E">
        <w:trPr>
          <w:trHeight w:val="293"/>
        </w:trPr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C53F6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DBE36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25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0027" w14:textId="77777777" w:rsidR="001B0B4C" w:rsidRDefault="001B0B4C">
            <w:pPr>
              <w:jc w:val="center"/>
              <w:rPr>
                <w:sz w:val="20"/>
                <w:szCs w:val="20"/>
              </w:rPr>
            </w:pPr>
          </w:p>
          <w:p w14:paraId="746D862C" w14:textId="77777777" w:rsidR="001B0B4C" w:rsidRDefault="001B0B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HSSC-|</w:t>
            </w:r>
          </w:p>
        </w:tc>
        <w:tc>
          <w:tcPr>
            <w:tcW w:w="3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340E" w14:textId="77777777" w:rsidR="001B0B4C" w:rsidRDefault="001B0B4C">
            <w:pPr>
              <w:jc w:val="center"/>
              <w:rPr>
                <w:sz w:val="20"/>
                <w:szCs w:val="20"/>
              </w:rPr>
            </w:pPr>
          </w:p>
          <w:p w14:paraId="16F6D07C" w14:textId="77777777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HSSC-||</w:t>
            </w:r>
          </w:p>
        </w:tc>
        <w:tc>
          <w:tcPr>
            <w:tcW w:w="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8DEE5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10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BB35D" w14:textId="77777777" w:rsidR="001B0B4C" w:rsidRDefault="001B0B4C">
            <w:pPr>
              <w:rPr>
                <w:sz w:val="20"/>
                <w:szCs w:val="20"/>
              </w:rPr>
            </w:pPr>
          </w:p>
        </w:tc>
      </w:tr>
      <w:tr w:rsidR="001B0B4C" w14:paraId="7D2956B8" w14:textId="77777777" w:rsidTr="00957B6E">
        <w:trPr>
          <w:trHeight w:val="340"/>
        </w:trPr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C775" w14:textId="77777777" w:rsidR="001B0B4C" w:rsidRDefault="001B0B4C">
            <w:pPr>
              <w:rPr>
                <w:sz w:val="20"/>
                <w:szCs w:val="20"/>
              </w:rPr>
            </w:pPr>
          </w:p>
          <w:p w14:paraId="55728076" w14:textId="77777777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 COMPULSORY</w:t>
            </w:r>
          </w:p>
        </w:tc>
        <w:tc>
          <w:tcPr>
            <w:tcW w:w="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7081C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F177" w14:textId="77777777" w:rsidR="001B0B4C" w:rsidRDefault="001B0B4C">
            <w:pPr>
              <w:rPr>
                <w:sz w:val="20"/>
                <w:szCs w:val="20"/>
              </w:rPr>
            </w:pPr>
          </w:p>
          <w:p w14:paraId="64422D28" w14:textId="77777777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B49F2" w14:textId="77777777" w:rsidR="001B0B4C" w:rsidRDefault="001B0B4C">
            <w:pPr>
              <w:rPr>
                <w:sz w:val="20"/>
                <w:szCs w:val="20"/>
              </w:rPr>
            </w:pPr>
          </w:p>
          <w:p w14:paraId="66E0B0C3" w14:textId="77777777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1F9A" w14:textId="77777777" w:rsidR="001B0B4C" w:rsidRDefault="001B0B4C">
            <w:pPr>
              <w:rPr>
                <w:sz w:val="20"/>
                <w:szCs w:val="20"/>
              </w:rPr>
            </w:pPr>
          </w:p>
          <w:p w14:paraId="34CB2CF7" w14:textId="77777777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8C749" w14:textId="77777777" w:rsidR="001B0B4C" w:rsidRDefault="001B0B4C">
            <w:pPr>
              <w:rPr>
                <w:sz w:val="20"/>
                <w:szCs w:val="20"/>
              </w:rPr>
            </w:pPr>
          </w:p>
          <w:p w14:paraId="27522745" w14:textId="77777777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93D56" w14:textId="77777777" w:rsidR="001B0B4C" w:rsidRDefault="001B0B4C">
            <w:pPr>
              <w:rPr>
                <w:sz w:val="20"/>
                <w:szCs w:val="20"/>
              </w:rPr>
            </w:pPr>
          </w:p>
          <w:p w14:paraId="7E72D9B7" w14:textId="77777777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73AA4" w14:textId="77777777" w:rsidR="001B0B4C" w:rsidRDefault="001B0B4C">
            <w:pPr>
              <w:rPr>
                <w:sz w:val="20"/>
                <w:szCs w:val="20"/>
              </w:rPr>
            </w:pPr>
          </w:p>
          <w:p w14:paraId="7131747A" w14:textId="77777777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E506D" w14:textId="77777777" w:rsidR="001B0B4C" w:rsidRDefault="001B0B4C">
            <w:pPr>
              <w:rPr>
                <w:sz w:val="20"/>
                <w:szCs w:val="20"/>
              </w:rPr>
            </w:pPr>
          </w:p>
          <w:p w14:paraId="047032DA" w14:textId="77777777" w:rsidR="001B0B4C" w:rsidRDefault="001B0B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P-| &amp; ||</w:t>
            </w:r>
          </w:p>
        </w:tc>
        <w:tc>
          <w:tcPr>
            <w:tcW w:w="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B9316" w14:textId="77777777" w:rsidR="001B0B4C" w:rsidRDefault="001B0B4C">
            <w:pPr>
              <w:rPr>
                <w:sz w:val="20"/>
                <w:szCs w:val="20"/>
              </w:rPr>
            </w:pPr>
          </w:p>
        </w:tc>
        <w:tc>
          <w:tcPr>
            <w:tcW w:w="10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68E2E" w14:textId="77777777" w:rsidR="001B0B4C" w:rsidRDefault="001B0B4C">
            <w:pPr>
              <w:rPr>
                <w:sz w:val="20"/>
                <w:szCs w:val="20"/>
              </w:rPr>
            </w:pPr>
          </w:p>
        </w:tc>
      </w:tr>
      <w:tr w:rsidR="00957B6E" w14:paraId="0789B668" w14:textId="77777777" w:rsidTr="00957B6E">
        <w:trPr>
          <w:trHeight w:val="369"/>
        </w:trPr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D325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72E1077B" w14:textId="77777777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URDU COMPULSORY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DB34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3DE9001B" w14:textId="4B92F0E2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4E3C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2EB5E08E" w14:textId="6BF12DB5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057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4D32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12746BC6" w14:textId="77777777" w:rsidR="00957B6E" w:rsidRDefault="00957B6E" w:rsidP="00957B6E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E270B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175749A6" w14:textId="1C6CAD76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057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4F745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0AB11A0F" w14:textId="12AC52E2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16021" w14:textId="77777777" w:rsidR="00957B6E" w:rsidRDefault="00957B6E" w:rsidP="00957B6E">
            <w:pPr>
              <w:rPr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20C9A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3211B20C" w14:textId="02DA18B6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057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B4BD0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6BE84AF3" w14:textId="64F853C3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CB416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49904F40" w14:textId="67D11A03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3792" w14:textId="77777777" w:rsidR="00957B6E" w:rsidRDefault="00957B6E" w:rsidP="00957B6E">
            <w:pPr>
              <w:rPr>
                <w:sz w:val="20"/>
                <w:szCs w:val="20"/>
              </w:rPr>
            </w:pPr>
          </w:p>
        </w:tc>
      </w:tr>
      <w:tr w:rsidR="00957B6E" w14:paraId="0A2543D3" w14:textId="77777777" w:rsidTr="00957B6E">
        <w:trPr>
          <w:trHeight w:val="369"/>
        </w:trPr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6981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08075CC6" w14:textId="77777777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ISLAMIC EDUCATION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35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1D7EC26B" w14:textId="77BB44AE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77C2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22F535F9" w14:textId="4EC622D2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058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466A7" w14:textId="77777777" w:rsidR="00957B6E" w:rsidRDefault="00957B6E" w:rsidP="00957B6E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40E4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7382DC4C" w14:textId="18912713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058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B905E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7E4A4252" w14:textId="5A5E5D35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4798" w14:textId="77777777" w:rsidR="00957B6E" w:rsidRDefault="00957B6E" w:rsidP="00957B6E">
            <w:pPr>
              <w:rPr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AA67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6DCA32CF" w14:textId="0F7FF250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058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23A94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010C2FEF" w14:textId="417E1855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E0CC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4B978A43" w14:textId="36BFC7AE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00D27" w14:textId="77777777" w:rsidR="00957B6E" w:rsidRDefault="00957B6E" w:rsidP="00957B6E">
            <w:pPr>
              <w:rPr>
                <w:sz w:val="20"/>
                <w:szCs w:val="20"/>
              </w:rPr>
            </w:pPr>
          </w:p>
        </w:tc>
      </w:tr>
      <w:tr w:rsidR="00957B6E" w14:paraId="10DB6AAB" w14:textId="77777777" w:rsidTr="00957B6E">
        <w:trPr>
          <w:trHeight w:val="369"/>
        </w:trPr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A109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03D9B6A2" w14:textId="77777777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PAKISTAN STUDIES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C8D6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52400897" w14:textId="44939CDF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A7DC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7D967B58" w14:textId="0C5E6709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CDCA" w14:textId="77777777" w:rsidR="00957B6E" w:rsidRDefault="00957B6E" w:rsidP="00957B6E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B8E1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4D118ABC" w14:textId="4B855353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043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AC38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35042BA9" w14:textId="7297F82A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B24E" w14:textId="77777777" w:rsidR="00957B6E" w:rsidRDefault="00957B6E" w:rsidP="00957B6E">
            <w:pPr>
              <w:rPr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F96B5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67C45837" w14:textId="4BC57C6D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8432E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727915D0" w14:textId="29B60E6F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088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C2251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2A46B29E" w14:textId="479D81E6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1A28" w14:textId="77777777" w:rsidR="00957B6E" w:rsidRDefault="00957B6E" w:rsidP="00957B6E">
            <w:pPr>
              <w:rPr>
                <w:sz w:val="20"/>
                <w:szCs w:val="20"/>
              </w:rPr>
            </w:pPr>
          </w:p>
        </w:tc>
      </w:tr>
      <w:tr w:rsidR="00957B6E" w14:paraId="51E2BF8F" w14:textId="77777777" w:rsidTr="00957B6E">
        <w:trPr>
          <w:trHeight w:val="369"/>
        </w:trPr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7D898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785D1B14" w14:textId="03FC1C82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MATHEMATICS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4707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26E4C2A2" w14:textId="6E58B713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7C05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310B77C6" w14:textId="46D984B0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046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63E" w14:textId="77777777" w:rsidR="00957B6E" w:rsidRDefault="00957B6E" w:rsidP="00957B6E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6AD9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0C07EDCD" w14:textId="5A41DC8C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1BC83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273A8A92" w14:textId="2579C15D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C641" w14:textId="77777777" w:rsidR="00957B6E" w:rsidRDefault="00957B6E" w:rsidP="00957B6E">
            <w:pPr>
              <w:rPr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33B82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15DC5C78" w14:textId="184EE93C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046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802E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41D42B8E" w14:textId="6CC645F7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D33CB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0397B6C3" w14:textId="4408A10D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B17F3" w14:textId="77777777" w:rsidR="00957B6E" w:rsidRDefault="00957B6E" w:rsidP="00957B6E">
            <w:pPr>
              <w:rPr>
                <w:sz w:val="20"/>
                <w:szCs w:val="20"/>
              </w:rPr>
            </w:pPr>
          </w:p>
        </w:tc>
      </w:tr>
      <w:tr w:rsidR="00957B6E" w14:paraId="365D29EB" w14:textId="77777777" w:rsidTr="00957B6E">
        <w:trPr>
          <w:trHeight w:val="340"/>
        </w:trPr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BB94" w14:textId="0292DEF9" w:rsidR="00957B6E" w:rsidRDefault="00957B6E" w:rsidP="00957B6E">
            <w:pPr>
              <w:rPr>
                <w:sz w:val="20"/>
                <w:szCs w:val="20"/>
              </w:rPr>
            </w:pPr>
          </w:p>
          <w:p w14:paraId="42B7BC16" w14:textId="43EA062F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PHYSICS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4471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1DB76EFD" w14:textId="73729CA8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289C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2129A5F8" w14:textId="7D56A5E3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066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EE90" w14:textId="77777777" w:rsidR="00957B6E" w:rsidRDefault="00957B6E" w:rsidP="00957B6E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6DF45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4B5CF17D" w14:textId="21A02FF0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C31C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47A926D2" w14:textId="140AA722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1B09" w14:textId="77777777" w:rsidR="00957B6E" w:rsidRDefault="00957B6E" w:rsidP="00957B6E">
            <w:pPr>
              <w:rPr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51C7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0C70EC75" w14:textId="588C14DC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066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0C18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632C0338" w14:textId="2B17B5D5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7534E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2A845675" w14:textId="0BE3A5A4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9B8C" w14:textId="77777777" w:rsidR="00957B6E" w:rsidRDefault="00957B6E" w:rsidP="00957B6E">
            <w:pPr>
              <w:rPr>
                <w:sz w:val="20"/>
                <w:szCs w:val="20"/>
              </w:rPr>
            </w:pPr>
          </w:p>
        </w:tc>
      </w:tr>
      <w:tr w:rsidR="00957B6E" w14:paraId="48EC6010" w14:textId="77777777" w:rsidTr="00957B6E">
        <w:trPr>
          <w:trHeight w:val="340"/>
        </w:trPr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DF0F7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2AB21058" w14:textId="6C87DCB4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CHEMISTRY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D1AB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0C29C6EE" w14:textId="47A851AE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DEAB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39C14C76" w14:textId="6E38FA7E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26F4" w14:textId="77777777" w:rsidR="00957B6E" w:rsidRDefault="00957B6E" w:rsidP="00957B6E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A9D3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3FA6418C" w14:textId="2046E463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063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0B053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682D68B4" w14:textId="13D93C9E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C138" w14:textId="77777777" w:rsidR="00957B6E" w:rsidRDefault="00957B6E" w:rsidP="00957B6E">
            <w:pPr>
              <w:rPr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2666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50FF5689" w14:textId="2712CECE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804C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6EA7B3C3" w14:textId="7FF1CE3B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02F0C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32A8328E" w14:textId="375630F0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84F05" w14:textId="77777777" w:rsidR="00957B6E" w:rsidRDefault="00957B6E" w:rsidP="00957B6E">
            <w:pPr>
              <w:rPr>
                <w:sz w:val="20"/>
                <w:szCs w:val="20"/>
              </w:rPr>
            </w:pPr>
          </w:p>
        </w:tc>
      </w:tr>
      <w:tr w:rsidR="00957B6E" w14:paraId="7FBB32A5" w14:textId="77777777" w:rsidTr="00957B6E">
        <w:trPr>
          <w:trHeight w:val="340"/>
        </w:trPr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B550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2F2E195C" w14:textId="79B5CA8D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BIOLOGY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829F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168FA635" w14:textId="488FB71F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B2B5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1FE7F32E" w14:textId="524A8013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062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900D5" w14:textId="77777777" w:rsidR="00957B6E" w:rsidRDefault="00957B6E" w:rsidP="00957B6E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C3CF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7751AC0A" w14:textId="21268AB8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326C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1341F279" w14:textId="1956157B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FC2BA" w14:textId="77777777" w:rsidR="00957B6E" w:rsidRDefault="00957B6E" w:rsidP="00957B6E">
            <w:pPr>
              <w:rPr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46DB6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65DE514E" w14:textId="34418D6D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997A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1CE20138" w14:textId="58E9DAD3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9A41" w14:textId="77777777" w:rsidR="00957B6E" w:rsidRDefault="00957B6E" w:rsidP="00957B6E">
            <w:pPr>
              <w:rPr>
                <w:sz w:val="20"/>
                <w:szCs w:val="20"/>
              </w:rPr>
            </w:pPr>
          </w:p>
          <w:p w14:paraId="255579B1" w14:textId="68DF809C" w:rsidR="00957B6E" w:rsidRDefault="00957B6E" w:rsidP="00957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458E" w14:textId="77777777" w:rsidR="00957B6E" w:rsidRDefault="00957B6E" w:rsidP="00957B6E">
            <w:pPr>
              <w:rPr>
                <w:sz w:val="20"/>
                <w:szCs w:val="20"/>
              </w:rPr>
            </w:pPr>
          </w:p>
        </w:tc>
      </w:tr>
    </w:tbl>
    <w:p w14:paraId="1A23EF21" w14:textId="77777777" w:rsidR="0096230C" w:rsidRDefault="0096230C" w:rsidP="0096230C"/>
    <w:p w14:paraId="7BCC6902" w14:textId="77777777" w:rsidR="0096230C" w:rsidRDefault="0096230C" w:rsidP="0096230C">
      <w:pPr>
        <w:rPr>
          <w:sz w:val="20"/>
          <w:szCs w:val="20"/>
        </w:rPr>
      </w:pPr>
    </w:p>
    <w:p w14:paraId="0D8595B7" w14:textId="68A9D0F7" w:rsidR="0096230C" w:rsidRPr="0096230C" w:rsidRDefault="0096230C" w:rsidP="00315218">
      <w:r w:rsidRPr="0096230C">
        <w:t xml:space="preserve">Total Marks Obtained </w:t>
      </w:r>
      <w:r w:rsidR="00315218">
        <w:t xml:space="preserve">  </w:t>
      </w:r>
      <w:r w:rsidR="00315218" w:rsidRPr="00315218">
        <w:rPr>
          <w:u w:val="single"/>
        </w:rPr>
        <w:t>979 / 1100</w:t>
      </w:r>
      <w:r w:rsidR="00315218">
        <w:rPr>
          <w:u w:val="single"/>
        </w:rPr>
        <w:t>__________________________________________________________________</w:t>
      </w:r>
    </w:p>
    <w:p w14:paraId="497BD26A" w14:textId="739EE4D4" w:rsidR="0096230C" w:rsidRPr="0096230C" w:rsidRDefault="0096230C" w:rsidP="0096230C">
      <w:pPr>
        <w:rPr>
          <w:u w:val="single"/>
        </w:rPr>
      </w:pPr>
      <w:r w:rsidRPr="0096230C">
        <w:tab/>
        <w:t xml:space="preserve">      NOTE:      </w:t>
      </w:r>
      <w:r w:rsidRPr="0096230C">
        <w:rPr>
          <w:u w:val="single"/>
        </w:rPr>
        <w:t xml:space="preserve">The marks awarded for part-|| is the best prediction of the performance and has been awarded </w:t>
      </w:r>
    </w:p>
    <w:p w14:paraId="3BEC0214" w14:textId="68187B6D" w:rsidR="0096230C" w:rsidRDefault="0096230C" w:rsidP="0096230C">
      <w:r>
        <w:tab/>
      </w:r>
      <w:r>
        <w:tab/>
        <w:t xml:space="preserve">          </w:t>
      </w:r>
      <w:r w:rsidRPr="0096230C">
        <w:rPr>
          <w:u w:val="single"/>
        </w:rPr>
        <w:t>based on the formulate and guidelines approved by the Government of Pakistan</w:t>
      </w:r>
      <w:r>
        <w:t xml:space="preserve"> </w:t>
      </w:r>
    </w:p>
    <w:p w14:paraId="51015A24" w14:textId="77777777" w:rsidR="0096230C" w:rsidRPr="0096230C" w:rsidRDefault="0096230C" w:rsidP="0096230C"/>
    <w:p w14:paraId="140D91E2" w14:textId="63755E48" w:rsidR="0096230C" w:rsidRDefault="0096230C" w:rsidP="0096230C">
      <w:pPr>
        <w:rPr>
          <w:sz w:val="20"/>
          <w:szCs w:val="20"/>
        </w:rPr>
      </w:pPr>
      <w:r>
        <w:rPr>
          <w:sz w:val="20"/>
          <w:szCs w:val="20"/>
        </w:rPr>
        <w:t xml:space="preserve">Date of Birth </w:t>
      </w:r>
      <w:r>
        <w:rPr>
          <w:sz w:val="20"/>
          <w:szCs w:val="20"/>
        </w:rPr>
        <w:tab/>
        <w:t xml:space="preserve">         ____________________________________________________________________</w:t>
      </w:r>
    </w:p>
    <w:p w14:paraId="5EF4E362" w14:textId="6155D393" w:rsidR="00315C46" w:rsidRDefault="00957B6E" w:rsidP="00957B6E">
      <w:pPr>
        <w:tabs>
          <w:tab w:val="left" w:pos="165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34A289F7" w14:textId="2C1A2684" w:rsidR="00957B6E" w:rsidRDefault="00957B6E" w:rsidP="00957B6E">
      <w:pPr>
        <w:tabs>
          <w:tab w:val="left" w:pos="1650"/>
        </w:tabs>
        <w:rPr>
          <w:sz w:val="20"/>
          <w:szCs w:val="20"/>
        </w:rPr>
      </w:pPr>
      <w:r>
        <w:rPr>
          <w:sz w:val="20"/>
          <w:szCs w:val="20"/>
        </w:rPr>
        <w:tab/>
        <w:t xml:space="preserve">  July </w:t>
      </w:r>
      <w:r w:rsidR="00315218">
        <w:rPr>
          <w:sz w:val="20"/>
          <w:szCs w:val="20"/>
        </w:rPr>
        <w:t>25, 2022</w:t>
      </w:r>
    </w:p>
    <w:p w14:paraId="67A239EE" w14:textId="3C09F1E7" w:rsidR="0096230C" w:rsidRDefault="0096230C" w:rsidP="0096230C">
      <w:pPr>
        <w:rPr>
          <w:sz w:val="20"/>
          <w:szCs w:val="20"/>
        </w:rPr>
      </w:pPr>
      <w:r>
        <w:rPr>
          <w:sz w:val="20"/>
          <w:szCs w:val="20"/>
        </w:rPr>
        <w:t xml:space="preserve">Islamabad </w:t>
      </w:r>
      <w:r w:rsidR="00315218">
        <w:rPr>
          <w:sz w:val="20"/>
          <w:szCs w:val="20"/>
        </w:rPr>
        <w:t>Dated _</w:t>
      </w:r>
      <w:r>
        <w:rPr>
          <w:sz w:val="20"/>
          <w:szCs w:val="20"/>
        </w:rPr>
        <w:t>______________</w:t>
      </w:r>
    </w:p>
    <w:p w14:paraId="08585FD3" w14:textId="1A036B4A" w:rsidR="0096230C" w:rsidRPr="00F41DE8" w:rsidRDefault="0096230C" w:rsidP="00580DB2">
      <w:pPr>
        <w:rPr>
          <w:sz w:val="16"/>
          <w:szCs w:val="16"/>
        </w:rPr>
      </w:pPr>
      <w:r>
        <w:rPr>
          <w:sz w:val="16"/>
          <w:szCs w:val="16"/>
        </w:rPr>
        <w:t>Note Errors / Omissions excepted</w:t>
      </w:r>
    </w:p>
    <w:p w14:paraId="4160DB1F" w14:textId="77777777" w:rsidR="0096230C" w:rsidRDefault="0096230C" w:rsidP="0096230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</w:t>
      </w:r>
    </w:p>
    <w:p w14:paraId="3BC31A51" w14:textId="77777777" w:rsidR="0096230C" w:rsidRDefault="0096230C" w:rsidP="0096230C">
      <w:pPr>
        <w:rPr>
          <w:sz w:val="16"/>
          <w:szCs w:val="16"/>
        </w:rPr>
      </w:pPr>
    </w:p>
    <w:p w14:paraId="46D55809" w14:textId="77777777" w:rsidR="0096230C" w:rsidRPr="00F41DE8" w:rsidRDefault="0096230C" w:rsidP="0096230C">
      <w:pPr>
        <w:tabs>
          <w:tab w:val="left" w:pos="8509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CONTROLLER OF EXAMINATION </w:t>
      </w:r>
    </w:p>
    <w:p w14:paraId="2E0F132B" w14:textId="77777777" w:rsidR="0096230C" w:rsidRPr="0096230C" w:rsidRDefault="0096230C" w:rsidP="0096230C"/>
    <w:sectPr w:rsidR="0096230C" w:rsidRPr="009623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E65D68" w14:textId="77777777" w:rsidR="00C600C0" w:rsidRDefault="00C600C0">
      <w:pPr>
        <w:spacing w:line="240" w:lineRule="auto"/>
      </w:pPr>
      <w:r>
        <w:separator/>
      </w:r>
    </w:p>
  </w:endnote>
  <w:endnote w:type="continuationSeparator" w:id="0">
    <w:p w14:paraId="2B97E7A7" w14:textId="77777777" w:rsidR="00C600C0" w:rsidRDefault="00C600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8BFBE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096FA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521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7C81C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B5D5B0" w14:textId="77777777" w:rsidR="00C600C0" w:rsidRDefault="00C600C0">
      <w:pPr>
        <w:spacing w:line="240" w:lineRule="auto"/>
      </w:pPr>
      <w:r>
        <w:separator/>
      </w:r>
    </w:p>
  </w:footnote>
  <w:footnote w:type="continuationSeparator" w:id="0">
    <w:p w14:paraId="3006EF62" w14:textId="77777777" w:rsidR="00C600C0" w:rsidRDefault="00C600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767AA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B5644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8554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7C"/>
    <w:rsid w:val="00055AF8"/>
    <w:rsid w:val="001071B8"/>
    <w:rsid w:val="00146525"/>
    <w:rsid w:val="00192073"/>
    <w:rsid w:val="001B0B4C"/>
    <w:rsid w:val="00236BED"/>
    <w:rsid w:val="002558FA"/>
    <w:rsid w:val="002E7A91"/>
    <w:rsid w:val="002F6855"/>
    <w:rsid w:val="00315218"/>
    <w:rsid w:val="00315C46"/>
    <w:rsid w:val="00323F56"/>
    <w:rsid w:val="00342EE5"/>
    <w:rsid w:val="003667F4"/>
    <w:rsid w:val="003C4CC4"/>
    <w:rsid w:val="00436DF8"/>
    <w:rsid w:val="005603AD"/>
    <w:rsid w:val="00580DB2"/>
    <w:rsid w:val="005C5F70"/>
    <w:rsid w:val="00616194"/>
    <w:rsid w:val="00617C0C"/>
    <w:rsid w:val="00680EEC"/>
    <w:rsid w:val="00690207"/>
    <w:rsid w:val="006A3739"/>
    <w:rsid w:val="006D2DCE"/>
    <w:rsid w:val="006E31EF"/>
    <w:rsid w:val="006F110D"/>
    <w:rsid w:val="007577D4"/>
    <w:rsid w:val="00770EF3"/>
    <w:rsid w:val="00793AFB"/>
    <w:rsid w:val="007C352A"/>
    <w:rsid w:val="007D3668"/>
    <w:rsid w:val="008049DB"/>
    <w:rsid w:val="00837ECD"/>
    <w:rsid w:val="0088177C"/>
    <w:rsid w:val="008D2816"/>
    <w:rsid w:val="00907574"/>
    <w:rsid w:val="009233A6"/>
    <w:rsid w:val="00934F6F"/>
    <w:rsid w:val="009541F8"/>
    <w:rsid w:val="00957B6E"/>
    <w:rsid w:val="0096230C"/>
    <w:rsid w:val="00966901"/>
    <w:rsid w:val="00981A82"/>
    <w:rsid w:val="00A93410"/>
    <w:rsid w:val="00AC35BA"/>
    <w:rsid w:val="00AD0415"/>
    <w:rsid w:val="00B66514"/>
    <w:rsid w:val="00B76A92"/>
    <w:rsid w:val="00B846ED"/>
    <w:rsid w:val="00B968E1"/>
    <w:rsid w:val="00BB4862"/>
    <w:rsid w:val="00BF2506"/>
    <w:rsid w:val="00C3067E"/>
    <w:rsid w:val="00C600C0"/>
    <w:rsid w:val="00CD4EDC"/>
    <w:rsid w:val="00CE7F7E"/>
    <w:rsid w:val="00CF07F2"/>
    <w:rsid w:val="00CF6EC0"/>
    <w:rsid w:val="00D238BB"/>
    <w:rsid w:val="00D538BC"/>
    <w:rsid w:val="00D70C13"/>
    <w:rsid w:val="00D75A36"/>
    <w:rsid w:val="00D934CD"/>
    <w:rsid w:val="00DA17FD"/>
    <w:rsid w:val="00DD28C7"/>
    <w:rsid w:val="00E343E5"/>
    <w:rsid w:val="00E510C2"/>
    <w:rsid w:val="00E5785E"/>
    <w:rsid w:val="00E761A7"/>
    <w:rsid w:val="00E9657B"/>
    <w:rsid w:val="00ED269D"/>
    <w:rsid w:val="00EF4727"/>
    <w:rsid w:val="00F65F80"/>
    <w:rsid w:val="00F7156A"/>
    <w:rsid w:val="00F81882"/>
    <w:rsid w:val="00FC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485D1"/>
  <w15:chartTrackingRefBased/>
  <w15:docId w15:val="{B1DCE5C6-DF92-4163-A19D-2808A4AF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0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573YA\AppData\Roaming\Microsoft\Templates\Invoice.dotx" TargetMode="Externa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</Template>
  <TotalTime>60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{{Company_Name}}</Company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Ewoud Bogaert</dc:creator>
  <cp:keywords/>
  <dc:description/>
  <cp:lastModifiedBy>Microsoft account</cp:lastModifiedBy>
  <cp:revision>46</cp:revision>
  <dcterms:created xsi:type="dcterms:W3CDTF">2022-06-27T11:56:00Z</dcterms:created>
  <dcterms:modified xsi:type="dcterms:W3CDTF">2022-10-11T17:20:00Z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