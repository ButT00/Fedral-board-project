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57C29" w14:textId="77777777" w:rsidR="00CC4777" w:rsidRDefault="00CC4777" w:rsidP="00CC4777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79D2B053" w14:textId="4E791BBE" w:rsidR="00837ECD" w:rsidRDefault="00CC4777" w:rsidP="00CC4777">
      <w:r>
        <w:tab/>
      </w:r>
    </w:p>
    <w:p w14:paraId="172A229D" w14:textId="052C316D" w:rsidR="00CC4777" w:rsidRDefault="00CC4777" w:rsidP="00CC4777">
      <w:pPr>
        <w:jc w:val="center"/>
        <w:rPr>
          <w:u w:val="single"/>
        </w:rPr>
      </w:pPr>
      <w:r w:rsidRPr="00CC4777">
        <w:rPr>
          <w:u w:val="single"/>
        </w:rPr>
        <w:t>RESULT CANCELATION CERTIFICATE</w:t>
      </w:r>
    </w:p>
    <w:p w14:paraId="0B70DFE4" w14:textId="77777777" w:rsidR="00CC4777" w:rsidRDefault="00CC4777" w:rsidP="00CC4777">
      <w:pPr>
        <w:rPr>
          <w:u w:val="single"/>
        </w:rPr>
      </w:pPr>
    </w:p>
    <w:p w14:paraId="7E6C5B14" w14:textId="1E902CEC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The result of      </w:t>
      </w:r>
      <w:r w:rsidR="00CA5870">
        <w:rPr>
          <w:sz w:val="20"/>
          <w:szCs w:val="20"/>
        </w:rPr>
        <w:t xml:space="preserve">               </w:t>
      </w:r>
      <w:r w:rsidR="00B90380">
        <w:rPr>
          <w:sz w:val="20"/>
          <w:szCs w:val="20"/>
        </w:rPr>
        <w:t>{{</w:t>
      </w:r>
      <w:r w:rsidR="00A6252E">
        <w:rPr>
          <w:sz w:val="20"/>
          <w:szCs w:val="20"/>
        </w:rPr>
        <w:t>Candidate_name</w:t>
      </w:r>
      <w:r w:rsidR="00B90380">
        <w:rPr>
          <w:sz w:val="20"/>
          <w:szCs w:val="20"/>
        </w:rPr>
        <w:t>}}</w:t>
      </w:r>
      <w:r w:rsidRPr="0025540B">
        <w:rPr>
          <w:sz w:val="20"/>
          <w:szCs w:val="20"/>
        </w:rPr>
        <w:t xml:space="preserve">   </w:t>
      </w:r>
      <w:r w:rsidR="00CA5870">
        <w:rPr>
          <w:sz w:val="20"/>
          <w:szCs w:val="20"/>
        </w:rPr>
        <w:t xml:space="preserve">                   </w:t>
      </w:r>
      <w:r w:rsidRPr="0025540B">
        <w:rPr>
          <w:sz w:val="20"/>
          <w:szCs w:val="20"/>
        </w:rPr>
        <w:t xml:space="preserve">S </w:t>
      </w:r>
      <w:r w:rsidR="00CA5870">
        <w:rPr>
          <w:sz w:val="20"/>
          <w:szCs w:val="20"/>
        </w:rPr>
        <w:t xml:space="preserve">/ D / O   </w:t>
      </w:r>
      <w:r w:rsidR="00B90380">
        <w:rPr>
          <w:sz w:val="20"/>
          <w:szCs w:val="20"/>
        </w:rPr>
        <w:t xml:space="preserve">  {{</w:t>
      </w:r>
      <w:r w:rsidR="00A6252E">
        <w:rPr>
          <w:sz w:val="20"/>
          <w:szCs w:val="20"/>
        </w:rPr>
        <w:t>Father_name</w:t>
      </w:r>
      <w:r w:rsidR="008A6A08">
        <w:rPr>
          <w:sz w:val="20"/>
          <w:szCs w:val="20"/>
        </w:rPr>
        <w:t>}</w:t>
      </w:r>
      <w:r w:rsidR="00441D40">
        <w:rPr>
          <w:sz w:val="20"/>
          <w:szCs w:val="20"/>
        </w:rPr>
        <w:t>}</w:t>
      </w:r>
    </w:p>
    <w:p w14:paraId="20F8708E" w14:textId="7989C082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5870">
        <w:rPr>
          <w:sz w:val="20"/>
          <w:szCs w:val="20"/>
        </w:rPr>
        <w:t xml:space="preserve">     ____________</w:t>
      </w:r>
      <w:r w:rsidR="004274A2">
        <w:rPr>
          <w:sz w:val="20"/>
          <w:szCs w:val="20"/>
        </w:rPr>
        <w:t>____</w:t>
      </w:r>
      <w:bookmarkStart w:id="0" w:name="_GoBack"/>
      <w:bookmarkEnd w:id="0"/>
      <w:r w:rsidR="00CA5870">
        <w:rPr>
          <w:sz w:val="20"/>
          <w:szCs w:val="20"/>
        </w:rPr>
        <w:t>______</w:t>
      </w:r>
      <w:r w:rsidR="00CA5870">
        <w:rPr>
          <w:sz w:val="20"/>
          <w:szCs w:val="20"/>
        </w:rPr>
        <w:tab/>
      </w:r>
      <w:r w:rsidR="00CA5870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________</w:t>
      </w:r>
      <w:r w:rsidR="00CE25F1">
        <w:rPr>
          <w:sz w:val="20"/>
          <w:szCs w:val="20"/>
        </w:rPr>
        <w:t>__________</w:t>
      </w:r>
      <w:r>
        <w:rPr>
          <w:sz w:val="20"/>
          <w:szCs w:val="20"/>
        </w:rPr>
        <w:t>______</w:t>
      </w:r>
    </w:p>
    <w:p w14:paraId="69E359A8" w14:textId="77777777" w:rsidR="00CC4777" w:rsidRPr="0025540B" w:rsidRDefault="00CC4777" w:rsidP="00CC4777">
      <w:pPr>
        <w:rPr>
          <w:sz w:val="20"/>
          <w:szCs w:val="20"/>
        </w:rPr>
      </w:pPr>
    </w:p>
    <w:p w14:paraId="5D3363F2" w14:textId="37E57A18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Bearing Roll no.       </w:t>
      </w:r>
      <w:r w:rsidR="00B90380">
        <w:rPr>
          <w:sz w:val="20"/>
          <w:szCs w:val="20"/>
        </w:rPr>
        <w:t>{{</w:t>
      </w:r>
      <w:r w:rsidR="00AD453E">
        <w:rPr>
          <w:sz w:val="20"/>
          <w:szCs w:val="20"/>
        </w:rPr>
        <w:t>Roll_no</w:t>
      </w:r>
      <w:r w:rsidR="00B90380">
        <w:rPr>
          <w:sz w:val="20"/>
          <w:szCs w:val="20"/>
        </w:rPr>
        <w:t>}}</w:t>
      </w:r>
      <w:r w:rsidRPr="0025540B">
        <w:rPr>
          <w:sz w:val="20"/>
          <w:szCs w:val="20"/>
        </w:rPr>
        <w:t xml:space="preserve">  </w:t>
      </w:r>
      <w:r w:rsidR="00CA5870">
        <w:rPr>
          <w:sz w:val="20"/>
          <w:szCs w:val="20"/>
        </w:rPr>
        <w:t xml:space="preserve">        </w:t>
      </w:r>
      <w:r w:rsidRPr="0025540B">
        <w:rPr>
          <w:sz w:val="20"/>
          <w:szCs w:val="20"/>
        </w:rPr>
        <w:t xml:space="preserve"> and Registration No. </w:t>
      </w:r>
      <w:r w:rsidR="004274A2">
        <w:rPr>
          <w:sz w:val="20"/>
          <w:szCs w:val="20"/>
        </w:rPr>
        <w:t xml:space="preserve"> </w:t>
      </w:r>
      <w:r w:rsidR="00B90380">
        <w:rPr>
          <w:sz w:val="20"/>
          <w:szCs w:val="20"/>
        </w:rPr>
        <w:t>{{</w:t>
      </w:r>
      <w:r w:rsidR="00536BEC">
        <w:rPr>
          <w:sz w:val="20"/>
          <w:szCs w:val="20"/>
        </w:rPr>
        <w:t>Registration_</w:t>
      </w:r>
      <w:r w:rsidR="00586FA2">
        <w:rPr>
          <w:sz w:val="20"/>
          <w:szCs w:val="20"/>
        </w:rPr>
        <w:t>no</w:t>
      </w:r>
      <w:r w:rsidR="00B90380">
        <w:rPr>
          <w:sz w:val="20"/>
          <w:szCs w:val="20"/>
        </w:rPr>
        <w:t>}}</w:t>
      </w:r>
    </w:p>
    <w:p w14:paraId="6C134D9F" w14:textId="198EE4CF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___________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  <w:t xml:space="preserve">         </w:t>
      </w:r>
      <w:r w:rsidR="00CA587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_______________</w:t>
      </w:r>
    </w:p>
    <w:p w14:paraId="21EF0F8E" w14:textId="77777777" w:rsidR="00CC4777" w:rsidRPr="0025540B" w:rsidRDefault="00CC4777" w:rsidP="00CC4777">
      <w:pPr>
        <w:rPr>
          <w:sz w:val="20"/>
          <w:szCs w:val="20"/>
        </w:rPr>
      </w:pPr>
    </w:p>
    <w:p w14:paraId="6B347B66" w14:textId="779611A1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Who </w:t>
      </w:r>
      <w:r w:rsidR="0025540B" w:rsidRPr="0025540B">
        <w:rPr>
          <w:sz w:val="20"/>
          <w:szCs w:val="20"/>
        </w:rPr>
        <w:t>appeared</w:t>
      </w:r>
      <w:r w:rsidRPr="0025540B">
        <w:rPr>
          <w:sz w:val="20"/>
          <w:szCs w:val="20"/>
        </w:rPr>
        <w:t xml:space="preserve"> in SSC-1 Annual Examination 2021 is hereby cancelled </w:t>
      </w:r>
    </w:p>
    <w:p w14:paraId="070AF196" w14:textId="77777777" w:rsidR="00CC4777" w:rsidRPr="0025540B" w:rsidRDefault="00CC4777" w:rsidP="00CC4777">
      <w:pPr>
        <w:rPr>
          <w:sz w:val="20"/>
          <w:szCs w:val="20"/>
        </w:rPr>
      </w:pPr>
    </w:p>
    <w:p w14:paraId="195F76F3" w14:textId="31EF6CEC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On his / her own request. He / She is allowed to appear in the coming </w:t>
      </w:r>
    </w:p>
    <w:p w14:paraId="0078B61F" w14:textId="77777777" w:rsidR="00CC4777" w:rsidRPr="0025540B" w:rsidRDefault="00CC4777" w:rsidP="00CC4777">
      <w:pPr>
        <w:rPr>
          <w:sz w:val="20"/>
          <w:szCs w:val="20"/>
        </w:rPr>
      </w:pPr>
    </w:p>
    <w:p w14:paraId="49327346" w14:textId="066FCFD2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>SSC-1 / SSC-1&amp;11        Annual Examination, if otherwise eligible.</w:t>
      </w:r>
    </w:p>
    <w:p w14:paraId="105776A8" w14:textId="77777777" w:rsidR="00CC4777" w:rsidRDefault="00CC4777" w:rsidP="00CC4777"/>
    <w:p w14:paraId="0A845507" w14:textId="77777777" w:rsidR="00CC4777" w:rsidRDefault="00CC4777" w:rsidP="00CC4777"/>
    <w:p w14:paraId="11BEA7B1" w14:textId="77777777" w:rsidR="00CC4777" w:rsidRDefault="00CC4777" w:rsidP="00CC4777"/>
    <w:p w14:paraId="7B8D080C" w14:textId="22471FBD" w:rsidR="00CC4777" w:rsidRPr="00CC4777" w:rsidRDefault="009A3920" w:rsidP="00C36296">
      <w:pPr>
        <w:spacing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Dated</w:t>
      </w:r>
      <w:r w:rsidR="0068392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{{</w:t>
      </w:r>
      <w:r w:rsidR="00D52BEE">
        <w:rPr>
          <w:sz w:val="20"/>
          <w:szCs w:val="20"/>
        </w:rPr>
        <w:t>Dated</w:t>
      </w:r>
      <w:r>
        <w:rPr>
          <w:sz w:val="20"/>
          <w:szCs w:val="20"/>
        </w:rPr>
        <w:t>}}</w:t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683920">
        <w:rPr>
          <w:noProof/>
          <w:sz w:val="16"/>
          <w:szCs w:val="16"/>
          <w:lang w:eastAsia="en-US"/>
        </w:rPr>
        <w:t xml:space="preserve">   </w:t>
      </w:r>
      <w:r w:rsidR="00B37B35">
        <w:rPr>
          <w:noProof/>
          <w:sz w:val="16"/>
          <w:szCs w:val="16"/>
          <w:lang w:eastAsia="en-US"/>
        </w:rPr>
        <w:drawing>
          <wp:inline distT="0" distB="0" distL="0" distR="0" wp14:anchorId="5B41D9DA" wp14:editId="084F6B59">
            <wp:extent cx="1333500" cy="705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ignature imtiaz sah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72" cy="7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20">
        <w:rPr>
          <w:noProof/>
          <w:sz w:val="16"/>
          <w:szCs w:val="16"/>
          <w:lang w:eastAsia="en-US"/>
        </w:rPr>
        <w:t xml:space="preserve">      </w:t>
      </w:r>
      <w:r w:rsidR="00683920">
        <w:rPr>
          <w:sz w:val="16"/>
          <w:szCs w:val="16"/>
        </w:rPr>
        <w:t>__</w:t>
      </w:r>
      <w:r w:rsidR="00323FE9">
        <w:rPr>
          <w:sz w:val="16"/>
          <w:szCs w:val="16"/>
        </w:rPr>
        <w:t>____________</w:t>
      </w:r>
      <w:r w:rsidR="00CC4777">
        <w:rPr>
          <w:sz w:val="16"/>
          <w:szCs w:val="16"/>
        </w:rPr>
        <w:tab/>
        <w:t xml:space="preserve">    </w:t>
      </w:r>
    </w:p>
    <w:p w14:paraId="2B09F54F" w14:textId="328585F1" w:rsidR="00CC4777" w:rsidRPr="00CC4777" w:rsidRDefault="00CC4777" w:rsidP="00B37B35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</w:t>
      </w:r>
    </w:p>
    <w:sectPr w:rsidR="00CC4777" w:rsidRPr="00CC4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341F6" w14:textId="77777777" w:rsidR="00DF15E5" w:rsidRDefault="00DF15E5">
      <w:pPr>
        <w:spacing w:line="240" w:lineRule="auto"/>
      </w:pPr>
      <w:r>
        <w:separator/>
      </w:r>
    </w:p>
  </w:endnote>
  <w:endnote w:type="continuationSeparator" w:id="0">
    <w:p w14:paraId="0D6FE479" w14:textId="77777777" w:rsidR="00DF15E5" w:rsidRDefault="00DF1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6F44A" w14:textId="77777777" w:rsidR="00DF15E5" w:rsidRDefault="00DF15E5">
      <w:pPr>
        <w:spacing w:line="240" w:lineRule="auto"/>
      </w:pPr>
      <w:r>
        <w:separator/>
      </w:r>
    </w:p>
  </w:footnote>
  <w:footnote w:type="continuationSeparator" w:id="0">
    <w:p w14:paraId="772014D3" w14:textId="77777777" w:rsidR="00DF15E5" w:rsidRDefault="00DF1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324E2"/>
    <w:rsid w:val="00146525"/>
    <w:rsid w:val="00157B96"/>
    <w:rsid w:val="00192073"/>
    <w:rsid w:val="00236BED"/>
    <w:rsid w:val="0025540B"/>
    <w:rsid w:val="002558FA"/>
    <w:rsid w:val="00286167"/>
    <w:rsid w:val="002A50F9"/>
    <w:rsid w:val="002F6855"/>
    <w:rsid w:val="00304FE8"/>
    <w:rsid w:val="00323F56"/>
    <w:rsid w:val="00323FE9"/>
    <w:rsid w:val="00342EE5"/>
    <w:rsid w:val="003667F4"/>
    <w:rsid w:val="003C4CC4"/>
    <w:rsid w:val="004274A2"/>
    <w:rsid w:val="00441D40"/>
    <w:rsid w:val="00466B96"/>
    <w:rsid w:val="005037BD"/>
    <w:rsid w:val="00536BEC"/>
    <w:rsid w:val="005603AD"/>
    <w:rsid w:val="00586FA2"/>
    <w:rsid w:val="005914B3"/>
    <w:rsid w:val="005B37C6"/>
    <w:rsid w:val="005C5F70"/>
    <w:rsid w:val="00616194"/>
    <w:rsid w:val="00617C0C"/>
    <w:rsid w:val="00680EEC"/>
    <w:rsid w:val="00683920"/>
    <w:rsid w:val="00690207"/>
    <w:rsid w:val="006A20C4"/>
    <w:rsid w:val="006A3739"/>
    <w:rsid w:val="006D18C1"/>
    <w:rsid w:val="006D2DCE"/>
    <w:rsid w:val="006E31EF"/>
    <w:rsid w:val="006F110D"/>
    <w:rsid w:val="007577D4"/>
    <w:rsid w:val="00793AFB"/>
    <w:rsid w:val="007A00BC"/>
    <w:rsid w:val="007C352A"/>
    <w:rsid w:val="007D3668"/>
    <w:rsid w:val="007F0FE0"/>
    <w:rsid w:val="008049DB"/>
    <w:rsid w:val="00820D6A"/>
    <w:rsid w:val="00821413"/>
    <w:rsid w:val="00837ECD"/>
    <w:rsid w:val="0088177C"/>
    <w:rsid w:val="0089459A"/>
    <w:rsid w:val="008A6A08"/>
    <w:rsid w:val="008D59C9"/>
    <w:rsid w:val="00907574"/>
    <w:rsid w:val="00934F6F"/>
    <w:rsid w:val="00960197"/>
    <w:rsid w:val="00966901"/>
    <w:rsid w:val="00981A82"/>
    <w:rsid w:val="009A3920"/>
    <w:rsid w:val="009C7E12"/>
    <w:rsid w:val="009D5E4A"/>
    <w:rsid w:val="00A4045E"/>
    <w:rsid w:val="00A6252E"/>
    <w:rsid w:val="00A93410"/>
    <w:rsid w:val="00A9490B"/>
    <w:rsid w:val="00AC35BA"/>
    <w:rsid w:val="00AD0415"/>
    <w:rsid w:val="00AD453E"/>
    <w:rsid w:val="00B37B35"/>
    <w:rsid w:val="00B535EA"/>
    <w:rsid w:val="00B66514"/>
    <w:rsid w:val="00B76A92"/>
    <w:rsid w:val="00B846ED"/>
    <w:rsid w:val="00B90380"/>
    <w:rsid w:val="00BB4862"/>
    <w:rsid w:val="00BE3F24"/>
    <w:rsid w:val="00BF2506"/>
    <w:rsid w:val="00C3067E"/>
    <w:rsid w:val="00C36296"/>
    <w:rsid w:val="00CA5870"/>
    <w:rsid w:val="00CC4777"/>
    <w:rsid w:val="00CD4EDC"/>
    <w:rsid w:val="00CE25F1"/>
    <w:rsid w:val="00CE7F7E"/>
    <w:rsid w:val="00CF07F2"/>
    <w:rsid w:val="00D1157C"/>
    <w:rsid w:val="00D2307A"/>
    <w:rsid w:val="00D238BB"/>
    <w:rsid w:val="00D52BEE"/>
    <w:rsid w:val="00D65875"/>
    <w:rsid w:val="00D70C13"/>
    <w:rsid w:val="00D75A36"/>
    <w:rsid w:val="00D934CD"/>
    <w:rsid w:val="00DA17FD"/>
    <w:rsid w:val="00DA7C0C"/>
    <w:rsid w:val="00DF15E5"/>
    <w:rsid w:val="00E23163"/>
    <w:rsid w:val="00E343E5"/>
    <w:rsid w:val="00E510C2"/>
    <w:rsid w:val="00E5785E"/>
    <w:rsid w:val="00E761A7"/>
    <w:rsid w:val="00E9657B"/>
    <w:rsid w:val="00EF4727"/>
    <w:rsid w:val="00F65F80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28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42</cp:revision>
  <dcterms:created xsi:type="dcterms:W3CDTF">2022-09-09T05:03:00Z</dcterms:created>
  <dcterms:modified xsi:type="dcterms:W3CDTF">2022-09-09T06:29:00Z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