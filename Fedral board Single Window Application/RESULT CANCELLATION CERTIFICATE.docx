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57C29" w14:textId="77777777" w:rsidR="00CC4777" w:rsidRDefault="00CC4777" w:rsidP="00CC4777">
      <w:pPr>
        <w:rPr>
          <w:sz w:val="24"/>
          <w:szCs w:val="24"/>
        </w:rPr>
      </w:pPr>
      <w:r w:rsidRPr="00354CF8">
        <w:rPr>
          <w:sz w:val="24"/>
          <w:szCs w:val="24"/>
        </w:rPr>
        <w:t xml:space="preserve">FEDRAL BOARD OF INTERMEDIATE AND SECONDRY EDUCATION ISLAMABAD </w:t>
      </w:r>
    </w:p>
    <w:p w14:paraId="79D2B053" w14:textId="4E791BBE" w:rsidR="00837ECD" w:rsidRDefault="00CC4777" w:rsidP="00CC4777">
      <w:r>
        <w:tab/>
      </w:r>
    </w:p>
    <w:p w14:paraId="172A229D" w14:textId="052C316D" w:rsidR="00CC4777" w:rsidRDefault="00CC4777" w:rsidP="00CC4777">
      <w:pPr>
        <w:jc w:val="center"/>
        <w:rPr>
          <w:u w:val="single"/>
        </w:rPr>
      </w:pPr>
      <w:r w:rsidRPr="00CC4777">
        <w:rPr>
          <w:u w:val="single"/>
        </w:rPr>
        <w:t>RESULT CANCELATION CERTIFICATE</w:t>
      </w:r>
    </w:p>
    <w:p w14:paraId="0B70DFE4" w14:textId="77777777" w:rsidR="00CC4777" w:rsidRDefault="00CC4777" w:rsidP="00CC4777">
      <w:pPr>
        <w:rPr>
          <w:u w:val="single"/>
        </w:rPr>
      </w:pPr>
    </w:p>
    <w:p w14:paraId="7E6C5B14" w14:textId="1E902CEC" w:rsidR="00E23163" w:rsidRDefault="00CC4777" w:rsidP="008A6A08">
      <w:pPr>
        <w:rPr>
          <w:sz w:val="20"/>
          <w:szCs w:val="20"/>
        </w:rPr>
      </w:pPr>
      <w:r w:rsidRPr="0025540B">
        <w:rPr>
          <w:sz w:val="20"/>
          <w:szCs w:val="20"/>
        </w:rPr>
        <w:t xml:space="preserve">The result of      </w:t>
      </w:r>
      <w:r w:rsidR="00CA5870">
        <w:rPr>
          <w:sz w:val="20"/>
          <w:szCs w:val="20"/>
        </w:rPr>
        <w:t xml:space="preserve">               </w:t>
      </w:r>
      <w:r w:rsidR="00B90380">
        <w:rPr>
          <w:sz w:val="20"/>
          <w:szCs w:val="20"/>
        </w:rPr>
        <w:t xml:space="preserve">ABDUL QAYYUM KHAN</w:t>
      </w:r>
      <w:r w:rsidRPr="0025540B">
        <w:rPr>
          <w:sz w:val="20"/>
          <w:szCs w:val="20"/>
        </w:rPr>
        <w:t xml:space="preserve">   </w:t>
      </w:r>
      <w:r w:rsidR="00CA5870">
        <w:rPr>
          <w:sz w:val="20"/>
          <w:szCs w:val="20"/>
        </w:rPr>
        <w:t xml:space="preserve">                   </w:t>
      </w:r>
      <w:r w:rsidRPr="0025540B">
        <w:rPr>
          <w:sz w:val="20"/>
          <w:szCs w:val="20"/>
        </w:rPr>
        <w:t xml:space="preserve">S </w:t>
      </w:r>
      <w:r w:rsidR="00CA5870">
        <w:rPr>
          <w:sz w:val="20"/>
          <w:szCs w:val="20"/>
        </w:rPr>
        <w:t xml:space="preserve">/ D / O   </w:t>
      </w:r>
      <w:r w:rsidR="00B90380">
        <w:rPr>
          <w:sz w:val="20"/>
          <w:szCs w:val="20"/>
        </w:rPr>
        <w:t xml:space="preserve">  KARIM KHAN MARWAT</w:t>
      </w:r>
    </w:p>
    <w:p w14:paraId="20F8708E" w14:textId="7989C082" w:rsidR="00323FE9" w:rsidRPr="0025540B" w:rsidRDefault="00323FE9" w:rsidP="008D59C9">
      <w:pPr>
        <w:spacing w:line="12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A5870">
        <w:rPr>
          <w:sz w:val="20"/>
          <w:szCs w:val="20"/>
        </w:rPr>
        <w:t xml:space="preserve">     ____________</w:t>
      </w:r>
      <w:r w:rsidR="004274A2">
        <w:rPr>
          <w:sz w:val="20"/>
          <w:szCs w:val="20"/>
        </w:rPr>
        <w:t>____</w:t>
      </w:r>
      <w:bookmarkStart w:id="0" w:name="_GoBack"/>
      <w:bookmarkEnd w:id="0"/>
      <w:r w:rsidR="00CA5870">
        <w:rPr>
          <w:sz w:val="20"/>
          <w:szCs w:val="20"/>
        </w:rPr>
        <w:t>______</w:t>
      </w:r>
      <w:r w:rsidR="00CA5870">
        <w:rPr>
          <w:sz w:val="20"/>
          <w:szCs w:val="20"/>
        </w:rPr>
        <w:tab/>
      </w:r>
      <w:r w:rsidR="00CA5870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________</w:t>
      </w:r>
      <w:r w:rsidR="00CE25F1">
        <w:rPr>
          <w:sz w:val="20"/>
          <w:szCs w:val="20"/>
        </w:rPr>
        <w:t>__________</w:t>
      </w:r>
      <w:r>
        <w:rPr>
          <w:sz w:val="20"/>
          <w:szCs w:val="20"/>
        </w:rPr>
        <w:t>______</w:t>
      </w:r>
    </w:p>
    <w:p w14:paraId="69E359A8" w14:textId="77777777" w:rsidR="00CC4777" w:rsidRPr="0025540B" w:rsidRDefault="00CC4777" w:rsidP="00CC4777">
      <w:pPr>
        <w:rPr>
          <w:sz w:val="20"/>
          <w:szCs w:val="20"/>
        </w:rPr>
      </w:pPr>
    </w:p>
    <w:p w14:paraId="5D3363F2" w14:textId="37E57A18" w:rsidR="00E23163" w:rsidRDefault="00CC4777" w:rsidP="008A6A08">
      <w:pPr>
        <w:rPr>
          <w:sz w:val="20"/>
          <w:szCs w:val="20"/>
        </w:rPr>
      </w:pPr>
      <w:r w:rsidRPr="0025540B">
        <w:rPr>
          <w:sz w:val="20"/>
          <w:szCs w:val="20"/>
        </w:rPr>
        <w:t xml:space="preserve">Bearing Roll no.       </w:t>
      </w:r>
      <w:r w:rsidR="00B90380">
        <w:rPr>
          <w:sz w:val="20"/>
          <w:szCs w:val="20"/>
        </w:rPr>
        <w:t xml:space="preserve">100093</w:t>
      </w:r>
      <w:r w:rsidRPr="0025540B">
        <w:rPr>
          <w:sz w:val="20"/>
          <w:szCs w:val="20"/>
        </w:rPr>
        <w:t xml:space="preserve">  </w:t>
      </w:r>
      <w:r w:rsidR="00CA5870">
        <w:rPr>
          <w:sz w:val="20"/>
          <w:szCs w:val="20"/>
        </w:rPr>
        <w:t xml:space="preserve">        </w:t>
      </w:r>
      <w:r w:rsidRPr="0025540B">
        <w:rPr>
          <w:sz w:val="20"/>
          <w:szCs w:val="20"/>
        </w:rPr>
        <w:t xml:space="preserve"> and Registration No. </w:t>
      </w:r>
      <w:r w:rsidR="004274A2">
        <w:rPr>
          <w:sz w:val="20"/>
          <w:szCs w:val="20"/>
        </w:rPr>
        <w:t xml:space="preserve"> </w:t>
      </w:r>
      <w:r w:rsidR="00B90380">
        <w:rPr>
          <w:sz w:val="20"/>
          <w:szCs w:val="20"/>
        </w:rPr>
        <w:t xml:space="preserve">9010110004</w:t>
      </w:r>
    </w:p>
    <w:p w14:paraId="6C134D9F" w14:textId="198EE4CF" w:rsidR="00323FE9" w:rsidRPr="0025540B" w:rsidRDefault="00323FE9" w:rsidP="008D59C9">
      <w:pPr>
        <w:spacing w:line="12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___________ </w:t>
      </w: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  <w:t xml:space="preserve">         </w:t>
      </w:r>
      <w:r w:rsidR="00CA587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_______________</w:t>
      </w:r>
    </w:p>
    <w:p w14:paraId="21EF0F8E" w14:textId="77777777" w:rsidR="00CC4777" w:rsidRPr="0025540B" w:rsidRDefault="00CC4777" w:rsidP="00CC4777">
      <w:pPr>
        <w:rPr>
          <w:sz w:val="20"/>
          <w:szCs w:val="20"/>
        </w:rPr>
      </w:pPr>
    </w:p>
    <w:p w14:paraId="6B347B66" w14:textId="779611A1" w:rsidR="00CC4777" w:rsidRPr="0025540B" w:rsidRDefault="00CC4777" w:rsidP="00CC4777">
      <w:pPr>
        <w:rPr>
          <w:sz w:val="20"/>
          <w:szCs w:val="20"/>
        </w:rPr>
      </w:pPr>
      <w:r w:rsidRPr="0025540B">
        <w:rPr>
          <w:sz w:val="20"/>
          <w:szCs w:val="20"/>
        </w:rPr>
        <w:t xml:space="preserve">Who </w:t>
      </w:r>
      <w:r w:rsidR="0025540B" w:rsidRPr="0025540B">
        <w:rPr>
          <w:sz w:val="20"/>
          <w:szCs w:val="20"/>
        </w:rPr>
        <w:t>appeared</w:t>
      </w:r>
      <w:r w:rsidRPr="0025540B">
        <w:rPr>
          <w:sz w:val="20"/>
          <w:szCs w:val="20"/>
        </w:rPr>
        <w:t xml:space="preserve"> in SSC-1 Annual Examination 2021 is hereby cancelled </w:t>
      </w:r>
    </w:p>
    <w:p w14:paraId="070AF196" w14:textId="77777777" w:rsidR="00CC4777" w:rsidRPr="0025540B" w:rsidRDefault="00CC4777" w:rsidP="00CC4777">
      <w:pPr>
        <w:rPr>
          <w:sz w:val="20"/>
          <w:szCs w:val="20"/>
        </w:rPr>
      </w:pPr>
    </w:p>
    <w:p w14:paraId="195F76F3" w14:textId="31EF6CEC" w:rsidR="00CC4777" w:rsidRPr="0025540B" w:rsidRDefault="00CC4777" w:rsidP="00CC4777">
      <w:pPr>
        <w:rPr>
          <w:sz w:val="20"/>
          <w:szCs w:val="20"/>
        </w:rPr>
      </w:pPr>
      <w:r w:rsidRPr="0025540B">
        <w:rPr>
          <w:sz w:val="20"/>
          <w:szCs w:val="20"/>
        </w:rPr>
        <w:t xml:space="preserve">On his / her own request. He / She is allowed to appear in the coming </w:t>
      </w:r>
    </w:p>
    <w:p w14:paraId="0078B61F" w14:textId="77777777" w:rsidR="00CC4777" w:rsidRPr="0025540B" w:rsidRDefault="00CC4777" w:rsidP="00CC4777">
      <w:pPr>
        <w:rPr>
          <w:sz w:val="20"/>
          <w:szCs w:val="20"/>
        </w:rPr>
      </w:pPr>
    </w:p>
    <w:p w14:paraId="49327346" w14:textId="066FCFD2" w:rsidR="00CC4777" w:rsidRPr="0025540B" w:rsidRDefault="00CC4777" w:rsidP="00CC4777">
      <w:pPr>
        <w:rPr>
          <w:sz w:val="20"/>
          <w:szCs w:val="20"/>
        </w:rPr>
      </w:pPr>
      <w:r w:rsidRPr="0025540B">
        <w:rPr>
          <w:sz w:val="20"/>
          <w:szCs w:val="20"/>
        </w:rPr>
        <w:t>SSC-1 / SSC-1&amp;11        Annual Examination, if otherwise eligible.</w:t>
      </w:r>
    </w:p>
    <w:p w14:paraId="105776A8" w14:textId="77777777" w:rsidR="00CC4777" w:rsidRDefault="00CC4777" w:rsidP="00CC4777"/>
    <w:p w14:paraId="0A845507" w14:textId="77777777" w:rsidR="00CC4777" w:rsidRDefault="00CC4777" w:rsidP="00CC4777"/>
    <w:p w14:paraId="11BEA7B1" w14:textId="77777777" w:rsidR="00CC4777" w:rsidRDefault="00CC4777" w:rsidP="00CC4777"/>
    <w:p w14:paraId="7B8D080C" w14:textId="22471FBD" w:rsidR="00CC4777" w:rsidRPr="00CC4777" w:rsidRDefault="009A3920" w:rsidP="00C36296">
      <w:pPr>
        <w:spacing w:line="240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Dated</w:t>
      </w:r>
      <w:r w:rsidR="00683920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2022-09-22</w:t>
      </w:r>
      <w:r w:rsidR="00CC4777">
        <w:rPr>
          <w:sz w:val="16"/>
          <w:szCs w:val="16"/>
        </w:rPr>
        <w:tab/>
      </w:r>
      <w:r w:rsidR="00CC4777">
        <w:rPr>
          <w:sz w:val="16"/>
          <w:szCs w:val="16"/>
        </w:rPr>
        <w:tab/>
      </w:r>
      <w:r w:rsidR="00CC4777">
        <w:rPr>
          <w:sz w:val="16"/>
          <w:szCs w:val="16"/>
        </w:rPr>
        <w:tab/>
      </w:r>
      <w:r w:rsidR="00CC4777">
        <w:rPr>
          <w:sz w:val="16"/>
          <w:szCs w:val="16"/>
        </w:rPr>
        <w:tab/>
      </w:r>
      <w:r w:rsidR="00B37B35">
        <w:rPr>
          <w:sz w:val="16"/>
          <w:szCs w:val="16"/>
        </w:rPr>
        <w:tab/>
      </w:r>
      <w:r w:rsidR="00B37B35">
        <w:rPr>
          <w:sz w:val="16"/>
          <w:szCs w:val="16"/>
        </w:rPr>
        <w:tab/>
      </w:r>
      <w:r w:rsidR="00B37B35">
        <w:rPr>
          <w:sz w:val="16"/>
          <w:szCs w:val="16"/>
        </w:rPr>
        <w:tab/>
      </w:r>
      <w:r w:rsidR="00B37B35">
        <w:rPr>
          <w:sz w:val="16"/>
          <w:szCs w:val="16"/>
        </w:rPr>
        <w:tab/>
      </w:r>
      <w:r w:rsidR="00683920">
        <w:rPr>
          <w:noProof/>
          <w:sz w:val="16"/>
          <w:szCs w:val="16"/>
          <w:lang w:eastAsia="en-US"/>
        </w:rPr>
        <w:t xml:space="preserve">   </w:t>
      </w:r>
      <w:r w:rsidR="00B37B35">
        <w:rPr>
          <w:noProof/>
          <w:sz w:val="16"/>
          <w:szCs w:val="16"/>
          <w:lang w:eastAsia="en-US"/>
        </w:rPr>
        <w:drawing>
          <wp:inline distT="0" distB="0" distL="0" distR="0" wp14:anchorId="5B41D9DA" wp14:editId="084F6B59">
            <wp:extent cx="1333500" cy="705491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signature imtiaz saha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072" cy="7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920">
        <w:rPr>
          <w:noProof/>
          <w:sz w:val="16"/>
          <w:szCs w:val="16"/>
          <w:lang w:eastAsia="en-US"/>
        </w:rPr>
        <w:t xml:space="preserve">      </w:t>
      </w:r>
      <w:r w:rsidR="00683920">
        <w:rPr>
          <w:sz w:val="16"/>
          <w:szCs w:val="16"/>
        </w:rPr>
        <w:t>__</w:t>
      </w:r>
      <w:r w:rsidR="00323FE9">
        <w:rPr>
          <w:sz w:val="16"/>
          <w:szCs w:val="16"/>
        </w:rPr>
        <w:t>____________</w:t>
      </w:r>
      <w:r w:rsidR="00CC4777">
        <w:rPr>
          <w:sz w:val="16"/>
          <w:szCs w:val="16"/>
        </w:rPr>
        <w:tab/>
        <w:t xml:space="preserve">    </w:t>
      </w:r>
    </w:p>
    <w:p w14:paraId="2B09F54F" w14:textId="328585F1" w:rsidR="00CC4777" w:rsidRPr="00CC4777" w:rsidRDefault="00CC4777" w:rsidP="00B37B35">
      <w:pPr>
        <w:tabs>
          <w:tab w:val="left" w:pos="850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CONTROLLER OF EXAMINATION</w:t>
      </w:r>
    </w:p>
    <w:sectPr w:rsidR="00CC4777" w:rsidRPr="00CC47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341F6" w14:textId="77777777" w:rsidR="00DF15E5" w:rsidRDefault="00DF15E5">
      <w:pPr>
        <w:spacing w:line="240" w:lineRule="auto"/>
      </w:pPr>
      <w:r>
        <w:separator/>
      </w:r>
    </w:p>
  </w:endnote>
  <w:endnote w:type="continuationSeparator" w:id="0">
    <w:p w14:paraId="0D6FE479" w14:textId="77777777" w:rsidR="00DF15E5" w:rsidRDefault="00DF1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8BFBE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C81C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6F44A" w14:textId="77777777" w:rsidR="00DF15E5" w:rsidRDefault="00DF15E5">
      <w:pPr>
        <w:spacing w:line="240" w:lineRule="auto"/>
      </w:pPr>
      <w:r>
        <w:separator/>
      </w:r>
    </w:p>
  </w:footnote>
  <w:footnote w:type="continuationSeparator" w:id="0">
    <w:p w14:paraId="772014D3" w14:textId="77777777" w:rsidR="00DF15E5" w:rsidRDefault="00DF15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767A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B5644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8554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55AF8"/>
    <w:rsid w:val="001324E2"/>
    <w:rsid w:val="00146525"/>
    <w:rsid w:val="00157B96"/>
    <w:rsid w:val="00192073"/>
    <w:rsid w:val="00236BED"/>
    <w:rsid w:val="0025540B"/>
    <w:rsid w:val="002558FA"/>
    <w:rsid w:val="00286167"/>
    <w:rsid w:val="002A50F9"/>
    <w:rsid w:val="002F6855"/>
    <w:rsid w:val="00304FE8"/>
    <w:rsid w:val="00323F56"/>
    <w:rsid w:val="00323FE9"/>
    <w:rsid w:val="00342EE5"/>
    <w:rsid w:val="003667F4"/>
    <w:rsid w:val="003C4CC4"/>
    <w:rsid w:val="004274A2"/>
    <w:rsid w:val="00441D40"/>
    <w:rsid w:val="00466B96"/>
    <w:rsid w:val="005037BD"/>
    <w:rsid w:val="00536BEC"/>
    <w:rsid w:val="005603AD"/>
    <w:rsid w:val="00586FA2"/>
    <w:rsid w:val="005914B3"/>
    <w:rsid w:val="005B37C6"/>
    <w:rsid w:val="005C5F70"/>
    <w:rsid w:val="00616194"/>
    <w:rsid w:val="00617C0C"/>
    <w:rsid w:val="00680EEC"/>
    <w:rsid w:val="00683920"/>
    <w:rsid w:val="00690207"/>
    <w:rsid w:val="006A20C4"/>
    <w:rsid w:val="006A3739"/>
    <w:rsid w:val="006D18C1"/>
    <w:rsid w:val="006D2DCE"/>
    <w:rsid w:val="006E31EF"/>
    <w:rsid w:val="006F110D"/>
    <w:rsid w:val="007577D4"/>
    <w:rsid w:val="00793AFB"/>
    <w:rsid w:val="007A00BC"/>
    <w:rsid w:val="007C352A"/>
    <w:rsid w:val="007D3668"/>
    <w:rsid w:val="007F0FE0"/>
    <w:rsid w:val="008049DB"/>
    <w:rsid w:val="00820D6A"/>
    <w:rsid w:val="00821413"/>
    <w:rsid w:val="00837ECD"/>
    <w:rsid w:val="0088177C"/>
    <w:rsid w:val="0089459A"/>
    <w:rsid w:val="008A6A08"/>
    <w:rsid w:val="008D59C9"/>
    <w:rsid w:val="00907574"/>
    <w:rsid w:val="00934F6F"/>
    <w:rsid w:val="00960197"/>
    <w:rsid w:val="00966901"/>
    <w:rsid w:val="00981A82"/>
    <w:rsid w:val="009A3920"/>
    <w:rsid w:val="009C7E12"/>
    <w:rsid w:val="009D5E4A"/>
    <w:rsid w:val="00A4045E"/>
    <w:rsid w:val="00A6252E"/>
    <w:rsid w:val="00A93410"/>
    <w:rsid w:val="00A9490B"/>
    <w:rsid w:val="00AC35BA"/>
    <w:rsid w:val="00AD0415"/>
    <w:rsid w:val="00AD453E"/>
    <w:rsid w:val="00B37B35"/>
    <w:rsid w:val="00B535EA"/>
    <w:rsid w:val="00B66514"/>
    <w:rsid w:val="00B76A92"/>
    <w:rsid w:val="00B846ED"/>
    <w:rsid w:val="00B90380"/>
    <w:rsid w:val="00BB4862"/>
    <w:rsid w:val="00BE3F24"/>
    <w:rsid w:val="00BF2506"/>
    <w:rsid w:val="00C3067E"/>
    <w:rsid w:val="00C36296"/>
    <w:rsid w:val="00CA5870"/>
    <w:rsid w:val="00CC4777"/>
    <w:rsid w:val="00CD4EDC"/>
    <w:rsid w:val="00CE25F1"/>
    <w:rsid w:val="00CE7F7E"/>
    <w:rsid w:val="00CF07F2"/>
    <w:rsid w:val="00D1157C"/>
    <w:rsid w:val="00D2307A"/>
    <w:rsid w:val="00D238BB"/>
    <w:rsid w:val="00D52BEE"/>
    <w:rsid w:val="00D65875"/>
    <w:rsid w:val="00D70C13"/>
    <w:rsid w:val="00D75A36"/>
    <w:rsid w:val="00D934CD"/>
    <w:rsid w:val="00DA17FD"/>
    <w:rsid w:val="00DA7C0C"/>
    <w:rsid w:val="00DF15E5"/>
    <w:rsid w:val="00E23163"/>
    <w:rsid w:val="00E343E5"/>
    <w:rsid w:val="00E510C2"/>
    <w:rsid w:val="00E5785E"/>
    <w:rsid w:val="00E761A7"/>
    <w:rsid w:val="00E9657B"/>
    <w:rsid w:val="00EF4727"/>
    <w:rsid w:val="00F65F80"/>
    <w:rsid w:val="00F81882"/>
    <w:rsid w:val="00FC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28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42</cp:revision>
  <dcterms:created xsi:type="dcterms:W3CDTF">2022-09-09T05:03:00Z</dcterms:created>
  <dcterms:modified xsi:type="dcterms:W3CDTF">2022-09-09T06:29:00Z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