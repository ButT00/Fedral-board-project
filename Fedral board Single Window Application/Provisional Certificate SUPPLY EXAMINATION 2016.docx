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7F995" w14:textId="77777777" w:rsidR="00724FF6" w:rsidRDefault="00724FF6" w:rsidP="00724FF6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456EB34D" w14:textId="77777777" w:rsidR="00724FF6" w:rsidRDefault="00724FF6" w:rsidP="00724FF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54CF8">
        <w:rPr>
          <w:sz w:val="24"/>
          <w:szCs w:val="24"/>
          <w:u w:val="single"/>
        </w:rPr>
        <w:t>HIGHER SECONDRY SCHOOL CERTIFICATE (HSSC) EXAMINATION</w:t>
      </w:r>
      <w:r>
        <w:rPr>
          <w:sz w:val="24"/>
          <w:szCs w:val="24"/>
        </w:rPr>
        <w:t xml:space="preserve"> </w:t>
      </w:r>
    </w:p>
    <w:p w14:paraId="79D2B053" w14:textId="06944F68" w:rsidR="00837ECD" w:rsidRDefault="00837ECD" w:rsidP="00724FF6"/>
    <w:p w14:paraId="2C83DF3F" w14:textId="77777777" w:rsidR="00724FF6" w:rsidRDefault="00724FF6" w:rsidP="00724FF6"/>
    <w:p w14:paraId="6C8B225E" w14:textId="5714D252" w:rsidR="00724FF6" w:rsidRDefault="00724FF6" w:rsidP="00724FF6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Roll No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___________</w:t>
      </w:r>
    </w:p>
    <w:p w14:paraId="30B2615E" w14:textId="77777777" w:rsidR="00724FF6" w:rsidRDefault="00724FF6" w:rsidP="00724FF6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64E184F" w14:textId="54D58262" w:rsidR="00724FF6" w:rsidRDefault="00724FF6" w:rsidP="00724FF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___________ </w:t>
      </w:r>
    </w:p>
    <w:p w14:paraId="3D075B47" w14:textId="77777777" w:rsidR="00724FF6" w:rsidRDefault="00724FF6" w:rsidP="00724FF6">
      <w:pPr>
        <w:spacing w:line="240" w:lineRule="auto"/>
        <w:rPr>
          <w:sz w:val="22"/>
          <w:szCs w:val="22"/>
        </w:rPr>
      </w:pPr>
    </w:p>
    <w:p w14:paraId="5E457EB2" w14:textId="1DF7C757" w:rsidR="00724FF6" w:rsidRDefault="00724FF6" w:rsidP="00724FF6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Registration No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___________</w:t>
      </w:r>
    </w:p>
    <w:p w14:paraId="2B1A4C94" w14:textId="77777777" w:rsidR="00724FF6" w:rsidRDefault="00724FF6" w:rsidP="00724FF6">
      <w:pPr>
        <w:spacing w:line="240" w:lineRule="auto"/>
        <w:rPr>
          <w:sz w:val="22"/>
          <w:szCs w:val="22"/>
        </w:rPr>
      </w:pPr>
    </w:p>
    <w:p w14:paraId="5A182D35" w14:textId="4BD677C1" w:rsidR="00724FF6" w:rsidRDefault="00724FF6" w:rsidP="00724FF6">
      <w:pPr>
        <w:rPr>
          <w:sz w:val="22"/>
          <w:szCs w:val="22"/>
        </w:rPr>
      </w:pPr>
      <w:r>
        <w:rPr>
          <w:sz w:val="22"/>
          <w:szCs w:val="22"/>
        </w:rPr>
        <w:t>Provisional Certificate No</w:t>
      </w:r>
      <w:r>
        <w:rPr>
          <w:sz w:val="22"/>
          <w:szCs w:val="22"/>
        </w:rPr>
        <w:tab/>
      </w:r>
      <w:r>
        <w:rPr>
          <w:sz w:val="22"/>
          <w:szCs w:val="22"/>
        </w:rPr>
        <w:t>___________</w:t>
      </w:r>
      <w:r>
        <w:rPr>
          <w:sz w:val="22"/>
          <w:szCs w:val="22"/>
        </w:rPr>
        <w:tab/>
      </w:r>
    </w:p>
    <w:p w14:paraId="3FCFE9B8" w14:textId="264607A5" w:rsidR="00800C0B" w:rsidRDefault="00800C0B" w:rsidP="00724FF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7A00993" w14:textId="019C34EE" w:rsidR="00800C0B" w:rsidRDefault="00800C0B" w:rsidP="00724FF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0A750D9" w14:textId="77777777" w:rsidR="00800C0B" w:rsidRDefault="00800C0B" w:rsidP="00724FF6">
      <w:pPr>
        <w:rPr>
          <w:sz w:val="22"/>
          <w:szCs w:val="22"/>
        </w:rPr>
      </w:pPr>
    </w:p>
    <w:p w14:paraId="0DD56C21" w14:textId="732CBFCD" w:rsidR="00800C0B" w:rsidRDefault="00800C0B" w:rsidP="00724FF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PROVISIONAL CERTIFICATE </w:t>
      </w:r>
    </w:p>
    <w:p w14:paraId="03C68D70" w14:textId="77444335" w:rsidR="00800C0B" w:rsidRDefault="00800C0B" w:rsidP="00724FF6">
      <w:pPr>
        <w:rPr>
          <w:sz w:val="20"/>
          <w:szCs w:val="20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00C0B">
        <w:rPr>
          <w:sz w:val="20"/>
          <w:szCs w:val="20"/>
          <w:u w:val="single"/>
        </w:rPr>
        <w:t>SUPPLY EXAMINATION 2016</w:t>
      </w:r>
    </w:p>
    <w:p w14:paraId="152EC127" w14:textId="77777777" w:rsidR="00800C0B" w:rsidRDefault="00800C0B" w:rsidP="00724FF6">
      <w:pPr>
        <w:rPr>
          <w:sz w:val="20"/>
          <w:szCs w:val="20"/>
          <w:u w:val="single"/>
        </w:rPr>
      </w:pPr>
    </w:p>
    <w:p w14:paraId="56CD9294" w14:textId="77777777" w:rsidR="00800C0B" w:rsidRDefault="00800C0B" w:rsidP="00724FF6">
      <w:pPr>
        <w:rPr>
          <w:sz w:val="20"/>
          <w:szCs w:val="20"/>
          <w:u w:val="single"/>
        </w:rPr>
      </w:pPr>
    </w:p>
    <w:p w14:paraId="277D168D" w14:textId="77777777" w:rsidR="00800C0B" w:rsidRDefault="00800C0B" w:rsidP="00724FF6">
      <w:pPr>
        <w:rPr>
          <w:sz w:val="20"/>
          <w:szCs w:val="20"/>
          <w:u w:val="single"/>
        </w:rPr>
      </w:pPr>
    </w:p>
    <w:p w14:paraId="04D6F073" w14:textId="014272BC" w:rsidR="00800C0B" w:rsidRDefault="00800C0B" w:rsidP="00724FF6">
      <w:pPr>
        <w:rPr>
          <w:sz w:val="20"/>
          <w:szCs w:val="20"/>
        </w:rPr>
      </w:pPr>
      <w:r>
        <w:rPr>
          <w:sz w:val="20"/>
          <w:szCs w:val="20"/>
        </w:rPr>
        <w:t xml:space="preserve">Certified that </w:t>
      </w:r>
      <w:proofErr w:type="spellStart"/>
      <w:r>
        <w:rPr>
          <w:sz w:val="20"/>
          <w:szCs w:val="20"/>
        </w:rPr>
        <w:t>Mr</w:t>
      </w:r>
      <w:proofErr w:type="spellEnd"/>
      <w:r>
        <w:rPr>
          <w:sz w:val="20"/>
          <w:szCs w:val="20"/>
        </w:rPr>
        <w:t>/ Miss _________________</w:t>
      </w:r>
      <w:r w:rsidRPr="00800C0B">
        <w:rPr>
          <w:sz w:val="20"/>
          <w:szCs w:val="20"/>
          <w:u w:val="single"/>
        </w:rPr>
        <w:t>S/D of</w:t>
      </w:r>
      <w:r>
        <w:rPr>
          <w:sz w:val="20"/>
          <w:szCs w:val="20"/>
        </w:rPr>
        <w:t>___________________</w:t>
      </w:r>
    </w:p>
    <w:p w14:paraId="44D31B5B" w14:textId="77777777" w:rsidR="00800C0B" w:rsidRDefault="00800C0B" w:rsidP="00724FF6">
      <w:pPr>
        <w:rPr>
          <w:sz w:val="20"/>
          <w:szCs w:val="20"/>
        </w:rPr>
      </w:pPr>
    </w:p>
    <w:p w14:paraId="7C5BCA27" w14:textId="77777777" w:rsidR="00800C0B" w:rsidRDefault="00800C0B" w:rsidP="00724FF6">
      <w:pPr>
        <w:rPr>
          <w:sz w:val="20"/>
          <w:szCs w:val="20"/>
        </w:rPr>
      </w:pPr>
      <w:r>
        <w:rPr>
          <w:sz w:val="20"/>
          <w:szCs w:val="20"/>
        </w:rPr>
        <w:t>Has passed ___________________________            as Ex-Candidate                              of (Institution)</w:t>
      </w:r>
    </w:p>
    <w:p w14:paraId="595CD5AC" w14:textId="77777777" w:rsidR="00800C0B" w:rsidRDefault="00800C0B" w:rsidP="00724FF6">
      <w:pPr>
        <w:rPr>
          <w:sz w:val="20"/>
          <w:szCs w:val="20"/>
        </w:rPr>
      </w:pPr>
    </w:p>
    <w:p w14:paraId="597E043F" w14:textId="77777777" w:rsidR="00800C0B" w:rsidRDefault="00800C0B" w:rsidP="00724FF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</w:t>
      </w:r>
    </w:p>
    <w:p w14:paraId="5E7CF65F" w14:textId="77777777" w:rsidR="00800C0B" w:rsidRDefault="00800C0B" w:rsidP="00724FF6">
      <w:pPr>
        <w:rPr>
          <w:sz w:val="20"/>
          <w:szCs w:val="20"/>
        </w:rPr>
      </w:pPr>
    </w:p>
    <w:p w14:paraId="76D4F604" w14:textId="77777777" w:rsidR="008B3CF3" w:rsidRDefault="00800C0B" w:rsidP="00724FF6">
      <w:pPr>
        <w:rPr>
          <w:sz w:val="20"/>
          <w:szCs w:val="20"/>
        </w:rPr>
      </w:pPr>
      <w:r>
        <w:rPr>
          <w:sz w:val="20"/>
          <w:szCs w:val="20"/>
        </w:rPr>
        <w:t xml:space="preserve">by securing </w:t>
      </w:r>
      <w:r w:rsidR="008B3CF3">
        <w:rPr>
          <w:sz w:val="20"/>
          <w:szCs w:val="20"/>
        </w:rPr>
        <w:t xml:space="preserve">____________________________________________________________________ marks </w:t>
      </w:r>
    </w:p>
    <w:p w14:paraId="0201F7FD" w14:textId="77777777" w:rsidR="008B3CF3" w:rsidRDefault="008B3CF3" w:rsidP="00724FF6">
      <w:pPr>
        <w:rPr>
          <w:sz w:val="20"/>
          <w:szCs w:val="20"/>
        </w:rPr>
      </w:pPr>
    </w:p>
    <w:p w14:paraId="6DDC9198" w14:textId="530DAFB8" w:rsidR="00800C0B" w:rsidRDefault="008B3CF3" w:rsidP="00724FF6">
      <w:pPr>
        <w:rPr>
          <w:sz w:val="20"/>
          <w:szCs w:val="20"/>
        </w:rPr>
      </w:pPr>
      <w:r>
        <w:rPr>
          <w:sz w:val="20"/>
          <w:szCs w:val="20"/>
        </w:rPr>
        <w:t>He/She has been placed in Grade __</w:t>
      </w:r>
      <w:r w:rsidR="00800C0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Preparation of original certificate is under process which will be made available to the candidate as soon as it is prepared </w:t>
      </w:r>
    </w:p>
    <w:p w14:paraId="520455E9" w14:textId="6944E492" w:rsidR="008B3CF3" w:rsidRDefault="008B3CF3" w:rsidP="00724FF6">
      <w:pPr>
        <w:rPr>
          <w:sz w:val="20"/>
          <w:szCs w:val="20"/>
        </w:rPr>
      </w:pPr>
      <w:r>
        <w:rPr>
          <w:sz w:val="20"/>
          <w:szCs w:val="20"/>
        </w:rPr>
        <w:t>This is an authentic document till the issuance of original certificate by the Board.</w:t>
      </w:r>
    </w:p>
    <w:p w14:paraId="0845651E" w14:textId="77777777" w:rsidR="008B3CF3" w:rsidRDefault="008B3CF3" w:rsidP="00724FF6"/>
    <w:p w14:paraId="674EC377" w14:textId="77777777" w:rsidR="005C70C8" w:rsidRDefault="005C70C8" w:rsidP="00724FF6"/>
    <w:p w14:paraId="53ADACBB" w14:textId="77777777" w:rsidR="005C70C8" w:rsidRDefault="005C70C8" w:rsidP="00724FF6"/>
    <w:p w14:paraId="48C86F7B" w14:textId="77777777" w:rsidR="005C70C8" w:rsidRDefault="005C70C8" w:rsidP="00724FF6"/>
    <w:p w14:paraId="4C698A97" w14:textId="77777777" w:rsidR="005C70C8" w:rsidRDefault="005C70C8" w:rsidP="00724FF6"/>
    <w:p w14:paraId="07F69295" w14:textId="77777777" w:rsidR="005C70C8" w:rsidRDefault="005C70C8" w:rsidP="00724FF6"/>
    <w:p w14:paraId="19621BCC" w14:textId="77777777" w:rsidR="005C70C8" w:rsidRDefault="005C70C8" w:rsidP="00724FF6"/>
    <w:p w14:paraId="63D12764" w14:textId="77777777" w:rsidR="005C70C8" w:rsidRDefault="005C70C8" w:rsidP="00724FF6"/>
    <w:p w14:paraId="69E10FB3" w14:textId="77777777" w:rsidR="005C70C8" w:rsidRDefault="005C70C8" w:rsidP="00724FF6"/>
    <w:p w14:paraId="7A244733" w14:textId="77777777" w:rsidR="005C70C8" w:rsidRDefault="005C70C8" w:rsidP="00724FF6"/>
    <w:p w14:paraId="5CCC756C" w14:textId="77777777" w:rsidR="005C70C8" w:rsidRDefault="005C70C8" w:rsidP="00724FF6"/>
    <w:p w14:paraId="2AC1A0DA" w14:textId="77777777" w:rsidR="005C70C8" w:rsidRDefault="005C70C8" w:rsidP="00724FF6"/>
    <w:p w14:paraId="27CBF9EE" w14:textId="77777777" w:rsidR="005C70C8" w:rsidRDefault="005C70C8" w:rsidP="005C70C8">
      <w:pPr>
        <w:rPr>
          <w:sz w:val="20"/>
          <w:szCs w:val="20"/>
        </w:rPr>
      </w:pPr>
    </w:p>
    <w:p w14:paraId="573FE96A" w14:textId="77777777" w:rsidR="005C70C8" w:rsidRDefault="005C70C8" w:rsidP="005C70C8">
      <w:pPr>
        <w:rPr>
          <w:sz w:val="20"/>
          <w:szCs w:val="20"/>
        </w:rPr>
      </w:pPr>
      <w:r>
        <w:rPr>
          <w:sz w:val="20"/>
          <w:szCs w:val="20"/>
        </w:rPr>
        <w:t>Islamabad Dated _______________</w:t>
      </w:r>
    </w:p>
    <w:p w14:paraId="49EA6C10" w14:textId="77777777" w:rsidR="005C70C8" w:rsidRDefault="005C70C8" w:rsidP="005C70C8">
      <w:pPr>
        <w:rPr>
          <w:sz w:val="16"/>
          <w:szCs w:val="16"/>
        </w:rPr>
      </w:pPr>
      <w:r>
        <w:rPr>
          <w:sz w:val="16"/>
          <w:szCs w:val="16"/>
        </w:rPr>
        <w:t>Note Errors / Omissions excepted</w:t>
      </w:r>
    </w:p>
    <w:p w14:paraId="41407283" w14:textId="77777777" w:rsidR="005C70C8" w:rsidRPr="00F41DE8" w:rsidRDefault="005C70C8" w:rsidP="005C70C8">
      <w:pPr>
        <w:rPr>
          <w:sz w:val="16"/>
          <w:szCs w:val="16"/>
        </w:rPr>
      </w:pPr>
    </w:p>
    <w:p w14:paraId="6075D71E" w14:textId="77777777" w:rsidR="005C70C8" w:rsidRPr="00F41DE8" w:rsidRDefault="005C70C8" w:rsidP="005C70C8">
      <w:pPr>
        <w:rPr>
          <w:sz w:val="16"/>
          <w:szCs w:val="16"/>
        </w:rPr>
      </w:pPr>
    </w:p>
    <w:p w14:paraId="23CA7756" w14:textId="77777777" w:rsidR="005C70C8" w:rsidRPr="00F41DE8" w:rsidRDefault="005C70C8" w:rsidP="005C70C8">
      <w:pPr>
        <w:rPr>
          <w:sz w:val="16"/>
          <w:szCs w:val="16"/>
        </w:rPr>
      </w:pPr>
    </w:p>
    <w:p w14:paraId="2950E520" w14:textId="77777777" w:rsidR="005C70C8" w:rsidRPr="00F41DE8" w:rsidRDefault="005C70C8" w:rsidP="005C70C8">
      <w:pPr>
        <w:rPr>
          <w:sz w:val="16"/>
          <w:szCs w:val="16"/>
        </w:rPr>
      </w:pPr>
    </w:p>
    <w:p w14:paraId="1F72D006" w14:textId="77777777" w:rsidR="005C70C8" w:rsidRDefault="005C70C8" w:rsidP="005C70C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</w:p>
    <w:p w14:paraId="12A33007" w14:textId="77777777" w:rsidR="005C70C8" w:rsidRDefault="005C70C8" w:rsidP="005C70C8">
      <w:pPr>
        <w:rPr>
          <w:sz w:val="16"/>
          <w:szCs w:val="16"/>
        </w:rPr>
      </w:pPr>
    </w:p>
    <w:p w14:paraId="197638B7" w14:textId="77777777" w:rsidR="005C70C8" w:rsidRPr="00F41DE8" w:rsidRDefault="005C70C8" w:rsidP="005C70C8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 </w:t>
      </w:r>
    </w:p>
    <w:p w14:paraId="6144A542" w14:textId="77777777" w:rsidR="005C70C8" w:rsidRDefault="005C70C8" w:rsidP="00724FF6"/>
    <w:p w14:paraId="2184BB8E" w14:textId="77777777" w:rsidR="005C70C8" w:rsidRDefault="005C70C8" w:rsidP="00724FF6"/>
    <w:p w14:paraId="7C1C039C" w14:textId="77777777" w:rsidR="005C70C8" w:rsidRDefault="005C70C8" w:rsidP="00724FF6">
      <w:bookmarkStart w:id="0" w:name="_GoBack"/>
      <w:bookmarkEnd w:id="0"/>
    </w:p>
    <w:p w14:paraId="59C36D62" w14:textId="77777777" w:rsidR="005C70C8" w:rsidRDefault="005C70C8" w:rsidP="00724FF6"/>
    <w:p w14:paraId="3948303A" w14:textId="77777777" w:rsidR="005C70C8" w:rsidRDefault="005C70C8" w:rsidP="00724FF6"/>
    <w:p w14:paraId="216F02EE" w14:textId="77777777" w:rsidR="005C70C8" w:rsidRDefault="005C70C8" w:rsidP="00724FF6"/>
    <w:p w14:paraId="3AD0207B" w14:textId="77777777" w:rsidR="005C70C8" w:rsidRDefault="005C70C8" w:rsidP="00724FF6"/>
    <w:p w14:paraId="5D7AD51D" w14:textId="77777777" w:rsidR="005C70C8" w:rsidRDefault="005C70C8" w:rsidP="00724FF6"/>
    <w:p w14:paraId="01BCEA68" w14:textId="77777777" w:rsidR="005C70C8" w:rsidRPr="00800C0B" w:rsidRDefault="005C70C8" w:rsidP="00724FF6"/>
    <w:sectPr w:rsidR="005C70C8" w:rsidRPr="00800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E662D" w14:textId="77777777" w:rsidR="00C56363" w:rsidRDefault="00C56363">
      <w:pPr>
        <w:spacing w:line="240" w:lineRule="auto"/>
      </w:pPr>
      <w:r>
        <w:separator/>
      </w:r>
    </w:p>
  </w:endnote>
  <w:endnote w:type="continuationSeparator" w:id="0">
    <w:p w14:paraId="4EC5BBE6" w14:textId="77777777" w:rsidR="00C56363" w:rsidRDefault="00C56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0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74DBC" w14:textId="77777777" w:rsidR="00C56363" w:rsidRDefault="00C56363">
      <w:pPr>
        <w:spacing w:line="240" w:lineRule="auto"/>
      </w:pPr>
      <w:r>
        <w:separator/>
      </w:r>
    </w:p>
  </w:footnote>
  <w:footnote w:type="continuationSeparator" w:id="0">
    <w:p w14:paraId="3219F7BA" w14:textId="77777777" w:rsidR="00C56363" w:rsidRDefault="00C56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146525"/>
    <w:rsid w:val="00192073"/>
    <w:rsid w:val="00236BED"/>
    <w:rsid w:val="002558FA"/>
    <w:rsid w:val="002F6855"/>
    <w:rsid w:val="00323F56"/>
    <w:rsid w:val="00342EE5"/>
    <w:rsid w:val="003667F4"/>
    <w:rsid w:val="003C4CC4"/>
    <w:rsid w:val="005603AD"/>
    <w:rsid w:val="005C5F70"/>
    <w:rsid w:val="005C70C8"/>
    <w:rsid w:val="00616194"/>
    <w:rsid w:val="00617C0C"/>
    <w:rsid w:val="00680EEC"/>
    <w:rsid w:val="00690207"/>
    <w:rsid w:val="006A3739"/>
    <w:rsid w:val="006D2DCE"/>
    <w:rsid w:val="006E31EF"/>
    <w:rsid w:val="006F110D"/>
    <w:rsid w:val="00724FF6"/>
    <w:rsid w:val="007577D4"/>
    <w:rsid w:val="00793AFB"/>
    <w:rsid w:val="007C352A"/>
    <w:rsid w:val="007D3668"/>
    <w:rsid w:val="00800C0B"/>
    <w:rsid w:val="008049DB"/>
    <w:rsid w:val="00837ECD"/>
    <w:rsid w:val="0088177C"/>
    <w:rsid w:val="008B3CF3"/>
    <w:rsid w:val="00907574"/>
    <w:rsid w:val="00934F6F"/>
    <w:rsid w:val="00966901"/>
    <w:rsid w:val="00981A82"/>
    <w:rsid w:val="00A93410"/>
    <w:rsid w:val="00AC35BA"/>
    <w:rsid w:val="00AD0415"/>
    <w:rsid w:val="00B66514"/>
    <w:rsid w:val="00B76A92"/>
    <w:rsid w:val="00B846ED"/>
    <w:rsid w:val="00BB4862"/>
    <w:rsid w:val="00BF2506"/>
    <w:rsid w:val="00C3067E"/>
    <w:rsid w:val="00C56363"/>
    <w:rsid w:val="00CD4EDC"/>
    <w:rsid w:val="00CE7F7E"/>
    <w:rsid w:val="00CF07F2"/>
    <w:rsid w:val="00D238BB"/>
    <w:rsid w:val="00D70C13"/>
    <w:rsid w:val="00D75A36"/>
    <w:rsid w:val="00D934CD"/>
    <w:rsid w:val="00DA17FD"/>
    <w:rsid w:val="00DB1917"/>
    <w:rsid w:val="00E343E5"/>
    <w:rsid w:val="00E510C2"/>
    <w:rsid w:val="00E5785E"/>
    <w:rsid w:val="00E761A7"/>
    <w:rsid w:val="00E9657B"/>
    <w:rsid w:val="00EF4727"/>
    <w:rsid w:val="00F65F80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03"/>
    <w:rsid w:val="00097DAD"/>
    <w:rsid w:val="001C4912"/>
    <w:rsid w:val="00556B03"/>
    <w:rsid w:val="00812A11"/>
    <w:rsid w:val="00C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820AEFD44D4161AE8259F02E304BA3">
    <w:name w:val="90820AEFD44D4161AE8259F02E304BA3"/>
  </w:style>
  <w:style w:type="paragraph" w:customStyle="1" w:styleId="3D1FD461276143D58AEFFA4541AA8F59">
    <w:name w:val="3D1FD461276143D58AEFFA4541AA8F59"/>
  </w:style>
  <w:style w:type="paragraph" w:customStyle="1" w:styleId="B2C9035F6CFC4D238DE08D0D37E8C85C">
    <w:name w:val="B2C9035F6CFC4D238DE08D0D37E8C85C"/>
  </w:style>
  <w:style w:type="paragraph" w:customStyle="1" w:styleId="2B37665DFCA7418BAA0CA03129C66536">
    <w:name w:val="2B37665DFCA7418BAA0CA03129C66536"/>
  </w:style>
  <w:style w:type="paragraph" w:customStyle="1" w:styleId="28F71290DE624851BEBC81C51384B67F">
    <w:name w:val="28F71290DE624851BEBC81C51384B67F"/>
  </w:style>
  <w:style w:type="paragraph" w:customStyle="1" w:styleId="E8FB3FCE8E524D5A84BA5620A3868DF8">
    <w:name w:val="E8FB3FCE8E524D5A84BA5620A3868DF8"/>
  </w:style>
  <w:style w:type="paragraph" w:customStyle="1" w:styleId="71FB5169B78745F1A657EDECBAC440CA">
    <w:name w:val="71FB5169B78745F1A657EDECBAC440CA"/>
  </w:style>
  <w:style w:type="paragraph" w:customStyle="1" w:styleId="217AF2828459487BAFAE37F4EB95574C">
    <w:name w:val="217AF2828459487BAFAE37F4EB95574C"/>
  </w:style>
  <w:style w:type="paragraph" w:customStyle="1" w:styleId="71EBAD1ECF4B4053A13CA9A550C29FE2">
    <w:name w:val="71EBAD1ECF4B4053A13CA9A550C29FE2"/>
  </w:style>
  <w:style w:type="paragraph" w:customStyle="1" w:styleId="92DA83B78D5743AD91B99B92F8243B71">
    <w:name w:val="92DA83B78D5743AD91B99B92F8243B71"/>
  </w:style>
  <w:style w:type="paragraph" w:customStyle="1" w:styleId="7BEF605BDFE8440D9C1F17790581D9C3">
    <w:name w:val="7BEF605BDFE8440D9C1F17790581D9C3"/>
  </w:style>
  <w:style w:type="paragraph" w:customStyle="1" w:styleId="D2E1C033290B4D46BDEABE6B4DBB5829">
    <w:name w:val="D2E1C033290B4D46BDEABE6B4DBB5829"/>
  </w:style>
  <w:style w:type="paragraph" w:customStyle="1" w:styleId="1C8693921D034CA49EFEDD7CA895CAD7">
    <w:name w:val="1C8693921D034CA49EFEDD7CA895CAD7"/>
  </w:style>
  <w:style w:type="paragraph" w:customStyle="1" w:styleId="357FCA0840AD41D1A2DF846C179157AA">
    <w:name w:val="357FCA0840AD41D1A2DF846C179157AA"/>
  </w:style>
  <w:style w:type="paragraph" w:customStyle="1" w:styleId="B60E7600F5DD4294AC406058AEE1E58A">
    <w:name w:val="B60E7600F5DD4294AC406058AEE1E58A"/>
  </w:style>
  <w:style w:type="paragraph" w:customStyle="1" w:styleId="CE7C28924670430E907914B5583D61FA">
    <w:name w:val="CE7C28924670430E907914B5583D61FA"/>
  </w:style>
  <w:style w:type="paragraph" w:customStyle="1" w:styleId="ABA66561F9244F4880BFFB61734DCD27">
    <w:name w:val="ABA66561F9244F4880BFFB61734DCD27"/>
  </w:style>
  <w:style w:type="paragraph" w:customStyle="1" w:styleId="0EFCA251E9BB492FBB700B5BF6A338B7">
    <w:name w:val="0EFCA251E9BB492FBB700B5BF6A338B7"/>
  </w:style>
  <w:style w:type="paragraph" w:customStyle="1" w:styleId="A2A16665CB414E93A0C50EE0ECC980E4">
    <w:name w:val="A2A16665CB414E93A0C50EE0ECC980E4"/>
  </w:style>
  <w:style w:type="paragraph" w:customStyle="1" w:styleId="0B1B9DA326E74BFA9E1D43B9EE3B8D73">
    <w:name w:val="0B1B9DA326E74BFA9E1D43B9EE3B8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22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34</cp:revision>
  <dcterms:created xsi:type="dcterms:W3CDTF">2022-06-27T11:56:00Z</dcterms:created>
  <dcterms:modified xsi:type="dcterms:W3CDTF">2022-09-03T17:27:00Z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